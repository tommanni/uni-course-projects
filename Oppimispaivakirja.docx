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382B1D" w14:textId="050D30D3" w:rsidR="00467AB9" w:rsidRPr="00BC2888" w:rsidRDefault="00921F64" w:rsidP="000A08A1">
      <w:pPr>
        <w:pStyle w:val="CoverAuthor"/>
      </w:pPr>
      <w:r>
        <w:t>Tomi Manninen</w:t>
      </w:r>
    </w:p>
    <w:p w14:paraId="724B99C9" w14:textId="05F51206" w:rsidR="000A08A1" w:rsidRPr="00BC2888" w:rsidRDefault="00921F64" w:rsidP="000A08A1">
      <w:pPr>
        <w:pStyle w:val="CoverSubtitle"/>
      </w:pPr>
      <w:r>
        <w:t>Oppimispäiväkirja</w:t>
      </w:r>
    </w:p>
    <w:p w14:paraId="5957A2D6" w14:textId="77777777" w:rsidR="005F4613" w:rsidRPr="00BC2888" w:rsidRDefault="005F4613" w:rsidP="000A08A1">
      <w:pPr>
        <w:pStyle w:val="CoverSubtitle"/>
      </w:pPr>
    </w:p>
    <w:p w14:paraId="120EDE76" w14:textId="77777777" w:rsidR="000A08A1" w:rsidRPr="00BC2888" w:rsidRDefault="000A08A1" w:rsidP="001255D6">
      <w:pPr>
        <w:pStyle w:val="CoverBodytext"/>
      </w:pPr>
    </w:p>
    <w:p w14:paraId="5F790BDD" w14:textId="77777777" w:rsidR="000A08A1" w:rsidRPr="00BC2888" w:rsidRDefault="000A08A1" w:rsidP="001255D6">
      <w:pPr>
        <w:pStyle w:val="CoverBodytext"/>
      </w:pPr>
    </w:p>
    <w:p w14:paraId="41C90390" w14:textId="77777777" w:rsidR="000A08A1" w:rsidRPr="00BC2888" w:rsidRDefault="000A08A1" w:rsidP="001255D6">
      <w:pPr>
        <w:pStyle w:val="CoverBodytext"/>
      </w:pPr>
    </w:p>
    <w:p w14:paraId="579A82D4" w14:textId="77777777" w:rsidR="000A08A1" w:rsidRPr="00BC2888" w:rsidRDefault="000A08A1" w:rsidP="001255D6">
      <w:pPr>
        <w:pStyle w:val="CoverBodytext"/>
      </w:pPr>
    </w:p>
    <w:p w14:paraId="5D99DED9" w14:textId="77777777" w:rsidR="000A08A1" w:rsidRPr="00BC2888" w:rsidRDefault="000A08A1" w:rsidP="001255D6">
      <w:pPr>
        <w:pStyle w:val="CoverBodytext"/>
      </w:pPr>
    </w:p>
    <w:p w14:paraId="730710E2" w14:textId="77777777" w:rsidR="000A08A1" w:rsidRPr="00BC2888" w:rsidRDefault="000A08A1" w:rsidP="001255D6">
      <w:pPr>
        <w:pStyle w:val="CoverBodytext"/>
      </w:pPr>
    </w:p>
    <w:p w14:paraId="711F9713" w14:textId="77777777" w:rsidR="000A08A1" w:rsidRDefault="000A08A1" w:rsidP="001255D6">
      <w:pPr>
        <w:pStyle w:val="CoverBodytext"/>
      </w:pPr>
    </w:p>
    <w:p w14:paraId="63F3A02C" w14:textId="77777777" w:rsidR="00321E75" w:rsidRDefault="00321E75" w:rsidP="001255D6">
      <w:pPr>
        <w:pStyle w:val="CoverBodytext"/>
      </w:pPr>
    </w:p>
    <w:p w14:paraId="1454A3F6" w14:textId="77777777" w:rsidR="00321E75" w:rsidRDefault="00321E75" w:rsidP="001255D6">
      <w:pPr>
        <w:pStyle w:val="CoverBodytext"/>
      </w:pPr>
    </w:p>
    <w:p w14:paraId="0E22BE08" w14:textId="77777777" w:rsidR="00321E75" w:rsidRDefault="00321E75" w:rsidP="001255D6">
      <w:pPr>
        <w:pStyle w:val="CoverBodytext"/>
      </w:pPr>
    </w:p>
    <w:p w14:paraId="65E0EC15" w14:textId="77777777" w:rsidR="00321E75" w:rsidRDefault="00321E75" w:rsidP="001255D6">
      <w:pPr>
        <w:pStyle w:val="CoverBodytext"/>
      </w:pPr>
    </w:p>
    <w:p w14:paraId="00CDBDCB" w14:textId="77777777" w:rsidR="00321E75" w:rsidRDefault="00321E75" w:rsidP="001255D6">
      <w:pPr>
        <w:pStyle w:val="CoverBodytext"/>
      </w:pPr>
    </w:p>
    <w:p w14:paraId="6FF6D841" w14:textId="77777777" w:rsidR="00321E75" w:rsidRDefault="00321E75" w:rsidP="001255D6">
      <w:pPr>
        <w:pStyle w:val="CoverBodytext"/>
      </w:pPr>
    </w:p>
    <w:p w14:paraId="6BD328B4" w14:textId="77777777" w:rsidR="00321E75" w:rsidRDefault="00321E75" w:rsidP="001255D6">
      <w:pPr>
        <w:pStyle w:val="CoverBodytext"/>
      </w:pPr>
    </w:p>
    <w:p w14:paraId="1ECD66C5" w14:textId="77777777" w:rsidR="00321E75" w:rsidRDefault="00321E75" w:rsidP="001255D6">
      <w:pPr>
        <w:pStyle w:val="CoverBodytext"/>
      </w:pPr>
    </w:p>
    <w:p w14:paraId="48EC6444" w14:textId="77777777" w:rsidR="00321E75" w:rsidRDefault="00321E75" w:rsidP="001255D6">
      <w:pPr>
        <w:pStyle w:val="CoverBodytext"/>
      </w:pPr>
    </w:p>
    <w:p w14:paraId="2FCF503B" w14:textId="77777777" w:rsidR="00321E75" w:rsidRDefault="00321E75" w:rsidP="001255D6">
      <w:pPr>
        <w:pStyle w:val="CoverBodytext"/>
      </w:pPr>
    </w:p>
    <w:p w14:paraId="3F45C4DF" w14:textId="77777777" w:rsidR="00321E75" w:rsidRDefault="00321E75" w:rsidP="001255D6">
      <w:pPr>
        <w:pStyle w:val="CoverBodytext"/>
      </w:pPr>
    </w:p>
    <w:p w14:paraId="729E65E4" w14:textId="77777777" w:rsidR="00321E75" w:rsidRDefault="00321E75" w:rsidP="001255D6">
      <w:pPr>
        <w:pStyle w:val="CoverBodytext"/>
      </w:pPr>
    </w:p>
    <w:p w14:paraId="41B7D596" w14:textId="77777777" w:rsidR="00321E75" w:rsidRDefault="00321E75" w:rsidP="001255D6">
      <w:pPr>
        <w:pStyle w:val="CoverBodytext"/>
      </w:pPr>
    </w:p>
    <w:p w14:paraId="4489BBC6" w14:textId="77777777" w:rsidR="00321E75" w:rsidRDefault="00321E75" w:rsidP="001255D6">
      <w:pPr>
        <w:pStyle w:val="CoverBodytext"/>
      </w:pPr>
    </w:p>
    <w:p w14:paraId="72F5846D" w14:textId="77777777" w:rsidR="00321E75" w:rsidRDefault="00321E75" w:rsidP="001255D6">
      <w:pPr>
        <w:pStyle w:val="CoverBodytext"/>
      </w:pPr>
    </w:p>
    <w:p w14:paraId="4FE64035" w14:textId="77777777" w:rsidR="00321E75" w:rsidRDefault="00321E75" w:rsidP="001255D6">
      <w:pPr>
        <w:pStyle w:val="CoverBodytext"/>
      </w:pPr>
    </w:p>
    <w:p w14:paraId="4F3A1FC6" w14:textId="77777777" w:rsidR="00321E75" w:rsidRDefault="00321E75" w:rsidP="001255D6">
      <w:pPr>
        <w:pStyle w:val="CoverBodytext"/>
      </w:pPr>
    </w:p>
    <w:p w14:paraId="03E1C5B3" w14:textId="77777777" w:rsidR="00321E75" w:rsidRDefault="00321E75" w:rsidP="001255D6">
      <w:pPr>
        <w:pStyle w:val="CoverBodytext"/>
      </w:pPr>
    </w:p>
    <w:p w14:paraId="076A248B" w14:textId="77777777" w:rsidR="00321E75" w:rsidRDefault="00321E75" w:rsidP="001255D6">
      <w:pPr>
        <w:pStyle w:val="CoverBodytext"/>
      </w:pPr>
    </w:p>
    <w:p w14:paraId="0E08AB09" w14:textId="77777777" w:rsidR="000A08A1" w:rsidRPr="00BC2888" w:rsidRDefault="000A08A1" w:rsidP="001255D6">
      <w:pPr>
        <w:pStyle w:val="CoverBodytext"/>
      </w:pPr>
    </w:p>
    <w:p w14:paraId="7D963722" w14:textId="77777777" w:rsidR="00CA05FF" w:rsidRPr="006C643B" w:rsidRDefault="00DC674C" w:rsidP="006C643B">
      <w:pPr>
        <w:pStyle w:val="CoverBodytext"/>
      </w:pPr>
      <w:r w:rsidRPr="006C643B">
        <w:t xml:space="preserve">Informaatioteknologian ja viestinnän </w:t>
      </w:r>
      <w:r w:rsidR="00CA05FF" w:rsidRPr="006C643B">
        <w:t>tiedekunta</w:t>
      </w:r>
    </w:p>
    <w:p w14:paraId="06CDFC68" w14:textId="1D81886E" w:rsidR="00CA05FF" w:rsidRPr="00BC2888" w:rsidRDefault="000A08A1" w:rsidP="000A08A1">
      <w:pPr>
        <w:pStyle w:val="CoverBodytext"/>
      </w:pPr>
      <w:r w:rsidRPr="00BC2888">
        <w:t xml:space="preserve"> </w:t>
      </w:r>
      <w:r w:rsidR="00921F64">
        <w:t>Mobiiliohjelmointi -kurssin oppimispäiväkirja</w:t>
      </w:r>
    </w:p>
    <w:p w14:paraId="2758C85F" w14:textId="11682BD9" w:rsidR="00F0268F" w:rsidRPr="00BC2888" w:rsidRDefault="00921F64" w:rsidP="001255D6">
      <w:pPr>
        <w:pStyle w:val="CoverBodytext"/>
        <w:sectPr w:rsidR="00F0268F" w:rsidRPr="00BC2888" w:rsidSect="005068EA">
          <w:headerReference w:type="default" r:id="rId8"/>
          <w:headerReference w:type="first" r:id="rId9"/>
          <w:pgSz w:w="11906" w:h="16838" w:code="9"/>
          <w:pgMar w:top="1701" w:right="1701" w:bottom="1134" w:left="1701" w:header="709" w:footer="709" w:gutter="0"/>
          <w:cols w:space="708"/>
          <w:titlePg/>
          <w:docGrid w:linePitch="360"/>
        </w:sectPr>
      </w:pPr>
      <w:r>
        <w:t>Helmikuu</w:t>
      </w:r>
      <w:r w:rsidR="0085012B" w:rsidRPr="00BC2888">
        <w:t xml:space="preserve"> 20</w:t>
      </w:r>
      <w:r>
        <w:t>2</w:t>
      </w:r>
    </w:p>
    <w:p w14:paraId="5BBA0F9A" w14:textId="6466EAB6" w:rsidR="00E66724" w:rsidRPr="00BC2888" w:rsidRDefault="008A36B7" w:rsidP="00CE59DF">
      <w:pPr>
        <w:pStyle w:val="AbstractText1"/>
        <w:rPr>
          <w:noProof/>
        </w:rPr>
      </w:pPr>
      <w:r w:rsidRPr="00BC2888">
        <w:lastRenderedPageBreak/>
        <w:fldChar w:fldCharType="begin"/>
      </w:r>
      <w:r w:rsidRPr="00BC2888">
        <w:instrText xml:space="preserve"> TOC \o "1-3" \p " " \h \z \u </w:instrText>
      </w:r>
      <w:r w:rsidRPr="00BC2888">
        <w:fldChar w:fldCharType="separate"/>
      </w:r>
    </w:p>
    <w:p w14:paraId="0BF55DB7" w14:textId="77777777" w:rsidR="002715D5" w:rsidRPr="005501C8" w:rsidRDefault="002715D5" w:rsidP="00AA0A31">
      <w:pPr>
        <w:pStyle w:val="Otsikko1"/>
        <w:numPr>
          <w:ilvl w:val="0"/>
          <w:numId w:val="0"/>
        </w:numPr>
        <w:rPr>
          <w:rStyle w:val="Hyperlinkki"/>
          <w:i w:val="0"/>
          <w:noProof/>
          <w:sz w:val="36"/>
          <w:szCs w:val="36"/>
        </w:rPr>
      </w:pPr>
      <w:r w:rsidRPr="005501C8">
        <w:rPr>
          <w:rStyle w:val="Hyperlinkki"/>
          <w:i w:val="0"/>
          <w:noProof/>
          <w:sz w:val="36"/>
          <w:szCs w:val="36"/>
        </w:rPr>
        <w:t>Sisällys</w:t>
      </w:r>
    </w:p>
    <w:p w14:paraId="5F18F5FE" w14:textId="5E0BA90E" w:rsidR="00E66724" w:rsidRPr="00BC2888" w:rsidRDefault="00000000" w:rsidP="00AA0A31">
      <w:pPr>
        <w:pStyle w:val="Sisluet1"/>
        <w:rPr>
          <w:rStyle w:val="Hyperlinkki"/>
        </w:rPr>
      </w:pPr>
      <w:hyperlink w:anchor="_Toc534589074" w:history="1">
        <w:r w:rsidR="00E66724" w:rsidRPr="00BC2888">
          <w:rPr>
            <w:rStyle w:val="Hyperlinkki"/>
            <w:i w:val="0"/>
            <w:color w:val="auto"/>
            <w:sz w:val="24"/>
          </w:rPr>
          <w:t>1</w:t>
        </w:r>
        <w:r w:rsidR="00E66724" w:rsidRPr="00BC2888">
          <w:rPr>
            <w:rStyle w:val="Hyperlinkki"/>
          </w:rPr>
          <w:tab/>
        </w:r>
        <w:r w:rsidR="00921F64">
          <w:rPr>
            <w:rStyle w:val="Hyperlinkki"/>
          </w:rPr>
          <w:t>Mitä olen tehnyt kurssin eteen</w:t>
        </w:r>
        <w:r w:rsidR="00E66724" w:rsidRPr="00BC2888">
          <w:rPr>
            <w:rStyle w:val="Hyperlinkki"/>
            <w:webHidden/>
          </w:rPr>
          <w:t xml:space="preserve"> </w:t>
        </w:r>
        <w:r w:rsidR="00E66724" w:rsidRPr="00BC2888">
          <w:rPr>
            <w:rStyle w:val="Hyperlinkki"/>
            <w:webHidden/>
          </w:rPr>
          <w:tab/>
        </w:r>
        <w:r w:rsidR="009627AF">
          <w:rPr>
            <w:rStyle w:val="Hyperlinkki"/>
            <w:webHidden/>
          </w:rPr>
          <w:t>1</w:t>
        </w:r>
      </w:hyperlink>
    </w:p>
    <w:p w14:paraId="5BA1FA2C" w14:textId="00050F4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5" w:history="1">
        <w:r w:rsidR="00E66724" w:rsidRPr="00BC2888">
          <w:rPr>
            <w:rStyle w:val="Hyperlinkki"/>
          </w:rPr>
          <w:t>2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AI -työkalut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</w:t>
        </w:r>
      </w:hyperlink>
    </w:p>
    <w:p w14:paraId="70074F36" w14:textId="60D51F97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6" w:history="1">
        <w:r w:rsidR="00E66724" w:rsidRPr="00BC2888">
          <w:rPr>
            <w:rStyle w:val="Hyperlinkki"/>
          </w:rPr>
          <w:t>3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Ajankäytön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2</w:t>
        </w:r>
      </w:hyperlink>
    </w:p>
    <w:p w14:paraId="6376B3AA" w14:textId="423E1A2D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7" w:history="1">
        <w:r w:rsidR="00E66724" w:rsidRPr="00BC2888">
          <w:rPr>
            <w:rStyle w:val="Hyperlinkki"/>
          </w:rPr>
          <w:t>4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Style w:val="Hyperlinkki"/>
          </w:rPr>
          <w:t>Harjoitustehtävän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3</w:t>
        </w:r>
      </w:hyperlink>
    </w:p>
    <w:p w14:paraId="5BD77412" w14:textId="010ACC02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8" w:history="1">
        <w:r w:rsidR="00E66724" w:rsidRPr="00BC2888">
          <w:rPr>
            <w:rStyle w:val="Hyperlinkki"/>
          </w:rPr>
          <w:t>5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Käyttämäni verkkoaineistot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5</w:t>
        </w:r>
      </w:hyperlink>
    </w:p>
    <w:p w14:paraId="738CC548" w14:textId="2FAE2078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79" w:history="1">
        <w:r w:rsidR="00E66724" w:rsidRPr="00BC2888">
          <w:rPr>
            <w:rStyle w:val="Hyperlinkki"/>
          </w:rPr>
          <w:t>6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>Harjoitustyön dokumentointi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7</w:t>
        </w:r>
      </w:hyperlink>
    </w:p>
    <w:p w14:paraId="5FCEA462" w14:textId="4E86AA03" w:rsidR="00E66724" w:rsidRPr="00BC2888" w:rsidRDefault="00000000" w:rsidP="00AA0A31">
      <w:pPr>
        <w:pStyle w:val="Sisluet1"/>
        <w:rPr>
          <w:rFonts w:asciiTheme="minorHAnsi" w:eastAsiaTheme="minorEastAsia" w:hAnsiTheme="minorHAnsi"/>
          <w:szCs w:val="22"/>
          <w:lang w:eastAsia="ko-KR"/>
        </w:rPr>
      </w:pPr>
      <w:hyperlink w:anchor="_Toc534589085" w:history="1">
        <w:r w:rsidR="00E66724" w:rsidRPr="00BC2888">
          <w:rPr>
            <w:rStyle w:val="Hyperlinkki"/>
          </w:rPr>
          <w:t>7</w:t>
        </w:r>
        <w:r w:rsidR="00E66724" w:rsidRPr="00BC2888">
          <w:rPr>
            <w:rFonts w:asciiTheme="minorHAnsi" w:eastAsiaTheme="minorEastAsia" w:hAnsiTheme="minorHAnsi"/>
            <w:szCs w:val="22"/>
            <w:lang w:eastAsia="ko-KR"/>
          </w:rPr>
          <w:tab/>
        </w:r>
        <w:r w:rsidR="00921F64">
          <w:rPr>
            <w:rFonts w:asciiTheme="minorHAnsi" w:eastAsiaTheme="minorEastAsia" w:hAnsiTheme="minorHAnsi"/>
            <w:szCs w:val="22"/>
            <w:lang w:eastAsia="ko-KR"/>
          </w:rPr>
          <w:t xml:space="preserve">Lähdeluettelo </w:t>
        </w:r>
        <w:r w:rsidR="00E66724" w:rsidRPr="00BC2888">
          <w:rPr>
            <w:webHidden/>
          </w:rPr>
          <w:tab/>
        </w:r>
        <w:r w:rsidR="009627AF">
          <w:rPr>
            <w:webHidden/>
          </w:rPr>
          <w:t>10</w:t>
        </w:r>
      </w:hyperlink>
    </w:p>
    <w:p w14:paraId="32FE7804" w14:textId="77777777" w:rsidR="00A64AC5" w:rsidRPr="00BC2888" w:rsidRDefault="008A36B7" w:rsidP="00CE59DF">
      <w:pPr>
        <w:pStyle w:val="AbstractText1"/>
        <w:sectPr w:rsidR="00A64AC5" w:rsidRPr="00BC2888" w:rsidSect="005068EA">
          <w:headerReference w:type="default" r:id="rId10"/>
          <w:pgSz w:w="11906" w:h="16838" w:code="9"/>
          <w:pgMar w:top="1701" w:right="1701" w:bottom="1134" w:left="1701" w:header="709" w:footer="709" w:gutter="0"/>
          <w:pgNumType w:fmt="lowerRoman" w:start="1"/>
          <w:cols w:space="708"/>
          <w:docGrid w:linePitch="360"/>
        </w:sectPr>
      </w:pPr>
      <w:r w:rsidRPr="00BC2888">
        <w:fldChar w:fldCharType="end"/>
      </w:r>
      <w:bookmarkStart w:id="0" w:name="_Toc534585542"/>
      <w:bookmarkStart w:id="1" w:name="_Toc534589074"/>
    </w:p>
    <w:bookmarkEnd w:id="0"/>
    <w:bookmarkEnd w:id="1"/>
    <w:p w14:paraId="425E4A4E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lastRenderedPageBreak/>
        <w:t xml:space="preserve">Mitä olen tehnyt kurssin eteen </w:t>
      </w:r>
    </w:p>
    <w:p w14:paraId="097D3C61" w14:textId="2A9767EA" w:rsidR="00921F64" w:rsidRDefault="00921F64" w:rsidP="00921F64"/>
    <w:p w14:paraId="2DCE6E0B" w14:textId="495CFD6B" w:rsidR="00D76C6C" w:rsidRDefault="00D76C6C" w:rsidP="00D76C6C">
      <w:pPr>
        <w:pStyle w:val="Luettelokappale"/>
        <w:numPr>
          <w:ilvl w:val="0"/>
          <w:numId w:val="36"/>
        </w:numPr>
      </w:pPr>
      <w:r>
        <w:t xml:space="preserve">31.1.2024 Katsoin </w:t>
      </w:r>
      <w:r w:rsidR="00934B4F">
        <w:t>luennot 0 ja 1</w:t>
      </w:r>
      <w:r>
        <w:t>, tein GIT -etärepositorion</w:t>
      </w:r>
      <w:r w:rsidR="00934B4F">
        <w:t xml:space="preserve"> johon </w:t>
      </w:r>
      <w:r>
        <w:t>lisäsin oppimispäiväkirja pohjan ja tein harjoituksen 1.</w:t>
      </w:r>
      <w:r w:rsidR="00E7193D">
        <w:t xml:space="preserve"> Asensin Android Studion.</w:t>
      </w:r>
      <w:r w:rsidR="00BF1664">
        <w:t xml:space="preserve"> Aikaa meni noin 4 tuntia.</w:t>
      </w:r>
    </w:p>
    <w:p w14:paraId="2F4E18F6" w14:textId="6AD05EBA" w:rsidR="000337C4" w:rsidRDefault="000337C4" w:rsidP="00D76C6C">
      <w:pPr>
        <w:pStyle w:val="Luettelokappale"/>
        <w:numPr>
          <w:ilvl w:val="0"/>
          <w:numId w:val="36"/>
        </w:numPr>
      </w:pPr>
      <w:r>
        <w:t xml:space="preserve">1.2.2024 Tein harjoituksen 3. </w:t>
      </w:r>
      <w:r w:rsidR="00BF02F5">
        <w:t xml:space="preserve">Aloitin etsimään hyviä resursseja Kotlinin ja Android kehityksen oppimiseen. </w:t>
      </w:r>
      <w:r w:rsidR="0030640A">
        <w:t>Tähän mennessä olen päätynyt Philipp Lacknerin YouTube kanavaan (</w:t>
      </w:r>
      <w:r w:rsidR="0030640A" w:rsidRPr="0030640A">
        <w:t>https://www.youtube.com/@PhilippLackner</w:t>
      </w:r>
      <w:r w:rsidR="0030640A">
        <w:t>) ja Kotlinin viralliseen dokumentaatioon (</w:t>
      </w:r>
      <w:hyperlink r:id="rId11" w:history="1">
        <w:r w:rsidR="00626BD8" w:rsidRPr="00E00454">
          <w:rPr>
            <w:rStyle w:val="Hyperlinkki"/>
            <w:sz w:val="24"/>
          </w:rPr>
          <w:t>https://kotlinlang.org/docs/home.html</w:t>
        </w:r>
      </w:hyperlink>
      <w:r w:rsidR="0030640A">
        <w:t>).</w:t>
      </w:r>
      <w:r w:rsidR="00626BD8">
        <w:t xml:space="preserve"> Tutustuin Kotlin kieleen. Aikaa meni noin 3 tuntia.</w:t>
      </w:r>
    </w:p>
    <w:p w14:paraId="26B5749B" w14:textId="77777777" w:rsidR="00921F64" w:rsidRPr="00921F64" w:rsidRDefault="00921F64" w:rsidP="00921F64"/>
    <w:p w14:paraId="536C3498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AI -työkalut </w:t>
      </w:r>
    </w:p>
    <w:p w14:paraId="1FE48D01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Ajankäytön dokumentointi </w:t>
      </w:r>
    </w:p>
    <w:p w14:paraId="42251493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Harjoitustehtävien dokumentointi </w:t>
      </w:r>
    </w:p>
    <w:p w14:paraId="79433F42" w14:textId="77777777" w:rsidR="005501C8" w:rsidRDefault="005501C8" w:rsidP="005501C8">
      <w:pPr>
        <w:rPr>
          <w:sz w:val="28"/>
          <w:szCs w:val="28"/>
        </w:rPr>
      </w:pPr>
    </w:p>
    <w:p w14:paraId="5B4C9436" w14:textId="0F0977BD" w:rsidR="005501C8" w:rsidRDefault="005501C8" w:rsidP="005501C8">
      <w:pPr>
        <w:rPr>
          <w:b/>
          <w:bCs/>
          <w:sz w:val="28"/>
          <w:szCs w:val="28"/>
        </w:rPr>
      </w:pPr>
      <w:r w:rsidRPr="005501C8">
        <w:rPr>
          <w:b/>
          <w:bCs/>
          <w:sz w:val="28"/>
          <w:szCs w:val="28"/>
        </w:rPr>
        <w:t>Harjoitus 1</w:t>
      </w:r>
    </w:p>
    <w:p w14:paraId="19495A6A" w14:textId="3F85CCB5" w:rsidR="00241070" w:rsidRPr="00241070" w:rsidRDefault="00241070" w:rsidP="005501C8">
      <w:pPr>
        <w:rPr>
          <w:szCs w:val="24"/>
        </w:rPr>
      </w:pPr>
      <w:r>
        <w:rPr>
          <w:szCs w:val="24"/>
        </w:rPr>
        <w:t>Tämän tehtävän tavoitteena o</w:t>
      </w:r>
      <w:r w:rsidR="00A809FE">
        <w:rPr>
          <w:szCs w:val="24"/>
        </w:rPr>
        <w:t>n</w:t>
      </w:r>
      <w:r>
        <w:rPr>
          <w:szCs w:val="24"/>
        </w:rPr>
        <w:t xml:space="preserve"> selvittää jonkin laitteen ohjelmoinitiin liittyviä asioita.</w:t>
      </w:r>
    </w:p>
    <w:p w14:paraId="7A1B136B" w14:textId="1A348A1F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 xml:space="preserve">Valitsin laitteeksi oman puhelimeni. </w:t>
      </w:r>
    </w:p>
    <w:p w14:paraId="55C8406B" w14:textId="0E0F1589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5501C8">
        <w:rPr>
          <w:szCs w:val="24"/>
        </w:rPr>
        <w:t>Valmistaja</w:t>
      </w:r>
      <w:r>
        <w:rPr>
          <w:szCs w:val="24"/>
        </w:rPr>
        <w:t xml:space="preserve"> on </w:t>
      </w:r>
      <w:r w:rsidRPr="005501C8">
        <w:rPr>
          <w:szCs w:val="24"/>
        </w:rPr>
        <w:t xml:space="preserve">Google ja malli on Pixel 6a. </w:t>
      </w:r>
    </w:p>
    <w:p w14:paraId="014BEF5F" w14:textId="07F9DBFC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Android versio on 13. </w:t>
      </w:r>
      <w:r w:rsidRPr="005501C8">
        <w:rPr>
          <w:szCs w:val="24"/>
        </w:rPr>
        <w:t>Omi</w:t>
      </w:r>
      <w:r>
        <w:rPr>
          <w:szCs w:val="24"/>
        </w:rPr>
        <w:t>naisuuksia esitteessä</w:t>
      </w:r>
      <w:r w:rsidRPr="005501C8">
        <w:rPr>
          <w:szCs w:val="24"/>
        </w:rPr>
        <w:t xml:space="preserve">: </w:t>
      </w:r>
      <w:hyperlink r:id="rId12" w:history="1">
        <w:r w:rsidRPr="005501C8">
          <w:rPr>
            <w:rStyle w:val="Hyperlinkki"/>
            <w:sz w:val="24"/>
            <w:szCs w:val="24"/>
          </w:rPr>
          <w:t>https://store.google.com/in/product/pixel_6a?hl=en-GB&amp;pli=1</w:t>
        </w:r>
      </w:hyperlink>
    </w:p>
    <w:p w14:paraId="1AF7052E" w14:textId="38816B71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Ohjelmointikielet ovat pääasiassa Java ja Kotlin</w:t>
      </w:r>
    </w:p>
    <w:p w14:paraId="1C4A4A29" w14:textId="76C171D2" w:rsidR="005501C8" w:rsidRDefault="005501C8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Ohjelmointiin tarvittava työkalu on Android Studio, joka sisältää lähes kaiken tarvittavan.</w:t>
      </w:r>
    </w:p>
    <w:p w14:paraId="112E415D" w14:textId="27467940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 xml:space="preserve">Googlen Pixel -puhelimet </w:t>
      </w:r>
      <w:r w:rsidR="00F71C55">
        <w:rPr>
          <w:szCs w:val="24"/>
        </w:rPr>
        <w:t xml:space="preserve">sisältävät Googlen sovelluksia, mutta ei </w:t>
      </w:r>
      <w:r>
        <w:rPr>
          <w:szCs w:val="24"/>
        </w:rPr>
        <w:t>paljokaan</w:t>
      </w:r>
      <w:r w:rsidR="00F71C55">
        <w:rPr>
          <w:szCs w:val="24"/>
        </w:rPr>
        <w:t xml:space="preserve"> muita</w:t>
      </w:r>
      <w:r>
        <w:rPr>
          <w:szCs w:val="24"/>
        </w:rPr>
        <w:t xml:space="preserve"> valmistajakohtaisia sovelluksia tai ominaisuuksia, vaan ne pyrkivät tarjoamaan</w:t>
      </w:r>
      <w:r w:rsidR="00F71C55">
        <w:rPr>
          <w:szCs w:val="24"/>
        </w:rPr>
        <w:t xml:space="preserve"> mahdollisimman</w:t>
      </w:r>
      <w:r>
        <w:rPr>
          <w:szCs w:val="24"/>
        </w:rPr>
        <w:t xml:space="preserve"> ”puhtaan Androidin”, joka tarkoittaa alkuperäistä Android käyttöjärjestelmää hyvin lähellä olevan kokemusta.</w:t>
      </w:r>
      <w:r w:rsidR="00F71C55">
        <w:rPr>
          <w:szCs w:val="24"/>
        </w:rPr>
        <w:t xml:space="preserve"> (</w:t>
      </w:r>
      <w:r w:rsidR="00F71C55" w:rsidRPr="00F71C55">
        <w:rPr>
          <w:szCs w:val="24"/>
        </w:rPr>
        <w:t>https://www.androidauthority.com/what-is-stock-android-845627/</w:t>
      </w:r>
      <w:r w:rsidR="00F71C55">
        <w:rPr>
          <w:szCs w:val="24"/>
        </w:rPr>
        <w:t>)</w:t>
      </w:r>
    </w:p>
    <w:p w14:paraId="6D967A59" w14:textId="0C777BF9" w:rsidR="00B122CA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 w:rsidRPr="008C0A78">
        <w:rPr>
          <w:szCs w:val="24"/>
        </w:rPr>
        <w:t xml:space="preserve">Puhelimen </w:t>
      </w:r>
      <w:r w:rsidR="008C0A78" w:rsidRPr="008C0A78">
        <w:rPr>
          <w:szCs w:val="24"/>
        </w:rPr>
        <w:t>sovelluskauppana toimii</w:t>
      </w:r>
      <w:r w:rsidR="008C0A78">
        <w:rPr>
          <w:szCs w:val="24"/>
        </w:rPr>
        <w:t xml:space="preserve"> </w:t>
      </w:r>
      <w:r w:rsidRPr="008C0A78">
        <w:rPr>
          <w:szCs w:val="24"/>
        </w:rPr>
        <w:t xml:space="preserve">Google Play Store. </w:t>
      </w:r>
      <w:r w:rsidRPr="00B122CA">
        <w:rPr>
          <w:szCs w:val="24"/>
        </w:rPr>
        <w:t xml:space="preserve">Siellä voi julkaista itse </w:t>
      </w:r>
      <w:r w:rsidR="008C0A78">
        <w:rPr>
          <w:szCs w:val="24"/>
        </w:rPr>
        <w:t>kehitettyjä</w:t>
      </w:r>
      <w:r w:rsidRPr="00B122CA">
        <w:rPr>
          <w:szCs w:val="24"/>
        </w:rPr>
        <w:t xml:space="preserve"> sovelluksia.</w:t>
      </w:r>
    </w:p>
    <w:p w14:paraId="6EEDA0F8" w14:textId="1DEC617A" w:rsidR="005501C8" w:rsidRDefault="00B122CA" w:rsidP="008F5D42">
      <w:pPr>
        <w:pStyle w:val="Luettelokappale"/>
        <w:numPr>
          <w:ilvl w:val="0"/>
          <w:numId w:val="36"/>
        </w:numPr>
        <w:rPr>
          <w:szCs w:val="24"/>
        </w:rPr>
      </w:pPr>
      <w:r>
        <w:rPr>
          <w:szCs w:val="24"/>
        </w:rPr>
        <w:t>Puhelin sisältää useita ominaisuuksia, kuten GPS ja erilaisia sensoreita, joihin voi tutustua aikaisemmin tarjoamastani linkistä. Näitä ominaisuuksia voidaan käyttää Java ja Kotlin -kielillä</w:t>
      </w:r>
      <w:r w:rsidRPr="00B122CA">
        <w:rPr>
          <w:szCs w:val="24"/>
        </w:rPr>
        <w:t xml:space="preserve"> </w:t>
      </w:r>
      <w:r>
        <w:rPr>
          <w:szCs w:val="24"/>
        </w:rPr>
        <w:t>Androidin rajapintojen avulla.</w:t>
      </w:r>
    </w:p>
    <w:p w14:paraId="4554AAC9" w14:textId="77777777" w:rsidR="000A13CE" w:rsidRDefault="000A13CE" w:rsidP="000A13CE">
      <w:pPr>
        <w:ind w:left="360"/>
        <w:rPr>
          <w:b/>
          <w:bCs/>
          <w:sz w:val="28"/>
          <w:szCs w:val="28"/>
        </w:rPr>
      </w:pPr>
    </w:p>
    <w:p w14:paraId="137C64E0" w14:textId="29D757EB" w:rsidR="000A13CE" w:rsidRDefault="000A13CE" w:rsidP="000A13CE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Harjoitus 3</w:t>
      </w:r>
    </w:p>
    <w:p w14:paraId="2383C55A" w14:textId="3BAD25FE" w:rsidR="000A13CE" w:rsidRDefault="000A13CE" w:rsidP="000A13CE">
      <w:pPr>
        <w:ind w:left="360"/>
        <w:rPr>
          <w:szCs w:val="24"/>
        </w:rPr>
      </w:pPr>
      <w:r>
        <w:rPr>
          <w:szCs w:val="24"/>
        </w:rPr>
        <w:t>Tämän tehtävän tavoitteena on asentaa Android työkalut koneelle, testata ympäristön toimiminen HelloWorld sovelluksella ja kokeilla lisätä se Git-repoon.</w:t>
      </w:r>
    </w:p>
    <w:p w14:paraId="52871C20" w14:textId="24298725" w:rsidR="000A13CE" w:rsidRDefault="000A13CE" w:rsidP="000A13CE">
      <w:pPr>
        <w:ind w:left="360"/>
        <w:rPr>
          <w:szCs w:val="24"/>
        </w:rPr>
      </w:pPr>
      <w:r>
        <w:rPr>
          <w:szCs w:val="24"/>
        </w:rPr>
        <w:t>Heti aluksi ongelmaksi muodostui Android Studiolla ohjelman käynnistäminen, koska Android Emolator Hypervisor Driver asennus puuttui. Sen asentaminen ei myöskään onnistunut AMD prosessorilla helposti. Löysin YouTube videosta (</w:t>
      </w:r>
      <w:hyperlink r:id="rId13" w:history="1">
        <w:r w:rsidRPr="00E00454">
          <w:rPr>
            <w:rStyle w:val="Hyperlinkki"/>
            <w:sz w:val="24"/>
            <w:szCs w:val="24"/>
          </w:rPr>
          <w:t>https://www.youtube.com/watch?v=Y1WhS2yuF8I</w:t>
        </w:r>
      </w:hyperlink>
      <w:r>
        <w:rPr>
          <w:szCs w:val="24"/>
        </w:rPr>
        <w:t>)</w:t>
      </w:r>
      <w:r w:rsidR="006E1BAC">
        <w:rPr>
          <w:szCs w:val="24"/>
        </w:rPr>
        <w:t xml:space="preserve"> onneksi</w:t>
      </w:r>
      <w:r>
        <w:rPr>
          <w:szCs w:val="24"/>
        </w:rPr>
        <w:t xml:space="preserve"> ratkaisun tähän ongelmaan, joka oli BIOS asetuksen, SVM Moden kytekeminen päälle.</w:t>
      </w:r>
    </w:p>
    <w:p w14:paraId="4FED5C3A" w14:textId="4A732836" w:rsidR="009111BC" w:rsidRPr="000A13CE" w:rsidRDefault="009111BC" w:rsidP="000A13CE">
      <w:pPr>
        <w:ind w:left="360"/>
        <w:rPr>
          <w:szCs w:val="24"/>
        </w:rPr>
      </w:pPr>
      <w:r>
        <w:rPr>
          <w:szCs w:val="24"/>
        </w:rPr>
        <w:t>Alun pienten vaikeuksien jälkeen itse HelloWorld sovelluksen laatiminen, testaus ja Git-repoon lisäys oli melko suorav</w:t>
      </w:r>
      <w:r w:rsidR="000337C4">
        <w:rPr>
          <w:szCs w:val="24"/>
        </w:rPr>
        <w:t>i</w:t>
      </w:r>
      <w:r>
        <w:rPr>
          <w:szCs w:val="24"/>
        </w:rPr>
        <w:t>ivaista.</w:t>
      </w:r>
    </w:p>
    <w:p w14:paraId="0C63832C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Käyttämäni verkkoaineistot </w:t>
      </w:r>
    </w:p>
    <w:p w14:paraId="30AE5369" w14:textId="77777777" w:rsidR="00921F64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 xml:space="preserve">Harjoitustyön dokumentointi </w:t>
      </w:r>
    </w:p>
    <w:p w14:paraId="03B2FE10" w14:textId="69425471" w:rsidR="0055730D" w:rsidRPr="005501C8" w:rsidRDefault="00921F64" w:rsidP="00921F64">
      <w:pPr>
        <w:pStyle w:val="Otsikko1"/>
        <w:rPr>
          <w:sz w:val="36"/>
          <w:szCs w:val="36"/>
        </w:rPr>
      </w:pPr>
      <w:r w:rsidRPr="005501C8">
        <w:rPr>
          <w:sz w:val="36"/>
          <w:szCs w:val="36"/>
        </w:rPr>
        <w:t>Lähdeluettelo</w:t>
      </w:r>
    </w:p>
    <w:p w14:paraId="397A1194" w14:textId="77777777" w:rsidR="00921F64" w:rsidRPr="00921F64" w:rsidRDefault="00921F64" w:rsidP="00921F64"/>
    <w:p w14:paraId="15E7AB88" w14:textId="2F8E9F71" w:rsidR="00921F64" w:rsidRPr="00921F64" w:rsidRDefault="00921F64" w:rsidP="00921F64"/>
    <w:sectPr w:rsidR="00921F64" w:rsidRPr="00921F64" w:rsidSect="005068EA">
      <w:headerReference w:type="default" r:id="rId14"/>
      <w:pgSz w:w="11906" w:h="16838" w:code="9"/>
      <w:pgMar w:top="1701" w:right="1701" w:bottom="1134" w:left="1701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4E44EE" w14:textId="77777777" w:rsidR="005068EA" w:rsidRDefault="005068EA" w:rsidP="00A64AC5">
      <w:pPr>
        <w:spacing w:after="0" w:line="240" w:lineRule="auto"/>
      </w:pPr>
      <w:r>
        <w:separator/>
      </w:r>
    </w:p>
  </w:endnote>
  <w:endnote w:type="continuationSeparator" w:id="0">
    <w:p w14:paraId="1F85BDE1" w14:textId="77777777" w:rsidR="005068EA" w:rsidRDefault="005068EA" w:rsidP="00A64A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2CC71B" w14:textId="77777777" w:rsidR="005068EA" w:rsidRDefault="005068EA" w:rsidP="00A64AC5">
      <w:pPr>
        <w:spacing w:after="0" w:line="240" w:lineRule="auto"/>
      </w:pPr>
      <w:r>
        <w:separator/>
      </w:r>
    </w:p>
  </w:footnote>
  <w:footnote w:type="continuationSeparator" w:id="0">
    <w:p w14:paraId="16B05E19" w14:textId="77777777" w:rsidR="005068EA" w:rsidRDefault="005068EA" w:rsidP="00A64AC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40597493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84D0A77" w14:textId="77777777" w:rsidR="00A64AC5" w:rsidRDefault="00A64AC5">
        <w:pPr>
          <w:pStyle w:val="Yltunniste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1E75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E973040" w14:textId="77777777" w:rsidR="00A64AC5" w:rsidRDefault="00A64AC5">
    <w:pPr>
      <w:pStyle w:val="Yltunnis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7251E5" w14:textId="77777777" w:rsidR="00A64AC5" w:rsidRDefault="00467AB9">
    <w:pPr>
      <w:pStyle w:val="Yltunniste"/>
    </w:pPr>
    <w:r>
      <w:rPr>
        <w:noProof/>
        <w:lang w:eastAsia="fi-FI"/>
      </w:rPr>
      <w:drawing>
        <wp:inline distT="0" distB="0" distL="0" distR="0" wp14:anchorId="29EE39FE" wp14:editId="33338364">
          <wp:extent cx="2340872" cy="725426"/>
          <wp:effectExtent l="0" t="0" r="2540" b="0"/>
          <wp:docPr id="2" name="Kuva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TAY_uusi-logo_65mm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340872" cy="7254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78377889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8B40EC" w14:textId="77777777" w:rsidR="00A64AC5" w:rsidRDefault="00C03C45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ii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C468176" w14:textId="77777777" w:rsidR="00A64AC5" w:rsidRDefault="00A64AC5">
    <w:pPr>
      <w:pStyle w:val="Yltunniste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2456418"/>
      <w:docPartObj>
        <w:docPartGallery w:val="Page Numbers (Top of Page)"/>
        <w:docPartUnique/>
      </w:docPartObj>
    </w:sdtPr>
    <w:sdtEndPr>
      <w:rPr>
        <w:noProof/>
      </w:rPr>
    </w:sdtEndPr>
    <w:sdtContent>
      <w:p w14:paraId="416B8FDC" w14:textId="77777777" w:rsidR="00A64AC5" w:rsidRDefault="00216093">
        <w:pPr>
          <w:pStyle w:val="Yltunniste"/>
          <w:jc w:val="center"/>
        </w:pPr>
        <w:r>
          <w:t>-</w:t>
        </w:r>
        <w:r w:rsidR="00A64AC5">
          <w:fldChar w:fldCharType="begin"/>
        </w:r>
        <w:r w:rsidR="00A64AC5">
          <w:instrText xml:space="preserve"> PAGE   \* MERGEFORMAT </w:instrText>
        </w:r>
        <w:r w:rsidR="00A64AC5">
          <w:fldChar w:fldCharType="separate"/>
        </w:r>
        <w:r w:rsidR="00321E75">
          <w:rPr>
            <w:noProof/>
          </w:rPr>
          <w:t>1</w:t>
        </w:r>
        <w:r w:rsidR="00A64AC5">
          <w:rPr>
            <w:noProof/>
          </w:rPr>
          <w:fldChar w:fldCharType="end"/>
        </w:r>
        <w:r>
          <w:rPr>
            <w:noProof/>
          </w:rPr>
          <w:t>-</w:t>
        </w:r>
      </w:p>
    </w:sdtContent>
  </w:sdt>
  <w:p w14:paraId="567AC43C" w14:textId="77777777" w:rsidR="00A64AC5" w:rsidRDefault="00A64AC5">
    <w:pPr>
      <w:pStyle w:val="Yltunnis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DB943B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A302F47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8C48460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718C62A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5362511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7CC955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083EA06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80829B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C809CA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E19CD71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F25EC8"/>
    <w:multiLevelType w:val="multilevel"/>
    <w:tmpl w:val="040B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BDA4DD7"/>
    <w:multiLevelType w:val="hybridMultilevel"/>
    <w:tmpl w:val="F380F810"/>
    <w:lvl w:ilvl="0" w:tplc="33629A2C">
      <w:start w:val="1"/>
      <w:numFmt w:val="bullet"/>
      <w:pStyle w:val="Luettelo2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2" w15:restartNumberingAfterBreak="0">
    <w:nsid w:val="138D2CA5"/>
    <w:multiLevelType w:val="hybridMultilevel"/>
    <w:tmpl w:val="A63E045A"/>
    <w:lvl w:ilvl="0" w:tplc="5F8AB722">
      <w:start w:val="1"/>
      <w:numFmt w:val="bullet"/>
      <w:pStyle w:val="Luettelo3"/>
      <w:lvlText w:val="-"/>
      <w:lvlJc w:val="left"/>
      <w:pPr>
        <w:ind w:left="1286" w:hanging="360"/>
      </w:pPr>
      <w:rPr>
        <w:rFonts w:ascii="Times New Roman" w:hAnsi="Times New Roman" w:cs="Times New Roman" w:hint="default"/>
      </w:rPr>
    </w:lvl>
    <w:lvl w:ilvl="1" w:tplc="040B0003" w:tentative="1">
      <w:start w:val="1"/>
      <w:numFmt w:val="bullet"/>
      <w:lvlText w:val="o"/>
      <w:lvlJc w:val="left"/>
      <w:pPr>
        <w:ind w:left="2006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726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446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4166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886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606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326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7046" w:hanging="360"/>
      </w:pPr>
      <w:rPr>
        <w:rFonts w:ascii="Wingdings" w:hAnsi="Wingdings" w:hint="default"/>
      </w:rPr>
    </w:lvl>
  </w:abstractNum>
  <w:abstractNum w:abstractNumId="13" w15:restartNumberingAfterBreak="0">
    <w:nsid w:val="14C73AE0"/>
    <w:multiLevelType w:val="hybridMultilevel"/>
    <w:tmpl w:val="B4F8136C"/>
    <w:lvl w:ilvl="0" w:tplc="97200BAC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E705FC4"/>
    <w:multiLevelType w:val="hybridMultilevel"/>
    <w:tmpl w:val="792AC326"/>
    <w:lvl w:ilvl="0" w:tplc="040B0001">
      <w:start w:val="1"/>
      <w:numFmt w:val="bullet"/>
      <w:lvlText w:val=""/>
      <w:lvlJc w:val="left"/>
      <w:pPr>
        <w:ind w:left="1003" w:hanging="360"/>
      </w:pPr>
      <w:rPr>
        <w:rFonts w:ascii="Symbol" w:hAnsi="Symbol" w:hint="default"/>
      </w:rPr>
    </w:lvl>
    <w:lvl w:ilvl="1" w:tplc="040B0003" w:tentative="1">
      <w:start w:val="1"/>
      <w:numFmt w:val="bullet"/>
      <w:lvlText w:val="o"/>
      <w:lvlJc w:val="left"/>
      <w:pPr>
        <w:ind w:left="1723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443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3163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883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603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323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6043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763" w:hanging="360"/>
      </w:pPr>
      <w:rPr>
        <w:rFonts w:ascii="Wingdings" w:hAnsi="Wingdings" w:hint="default"/>
      </w:rPr>
    </w:lvl>
  </w:abstractNum>
  <w:abstractNum w:abstractNumId="15" w15:restartNumberingAfterBreak="0">
    <w:nsid w:val="1EA13991"/>
    <w:multiLevelType w:val="hybridMultilevel"/>
    <w:tmpl w:val="6932295E"/>
    <w:lvl w:ilvl="0" w:tplc="1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68207E"/>
    <w:multiLevelType w:val="multilevel"/>
    <w:tmpl w:val="1F403750"/>
    <w:lvl w:ilvl="0">
      <w:start w:val="1"/>
      <w:numFmt w:val="decimal"/>
      <w:pStyle w:val="Otsikko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Otsikko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Otsikko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Otsikko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Otsikko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Otsikko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Otsikko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Otsikko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Otsikko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7" w15:restartNumberingAfterBreak="0">
    <w:nsid w:val="38776A49"/>
    <w:multiLevelType w:val="hybridMultilevel"/>
    <w:tmpl w:val="1C52F2D2"/>
    <w:lvl w:ilvl="0" w:tplc="EA3210D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C19458F"/>
    <w:multiLevelType w:val="hybridMultilevel"/>
    <w:tmpl w:val="73A86764"/>
    <w:lvl w:ilvl="0" w:tplc="040B000F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460" w:hanging="360"/>
      </w:pPr>
    </w:lvl>
    <w:lvl w:ilvl="2" w:tplc="040B001B" w:tentative="1">
      <w:start w:val="1"/>
      <w:numFmt w:val="lowerRoman"/>
      <w:lvlText w:val="%3."/>
      <w:lvlJc w:val="right"/>
      <w:pPr>
        <w:ind w:left="2180" w:hanging="180"/>
      </w:pPr>
    </w:lvl>
    <w:lvl w:ilvl="3" w:tplc="040B000F" w:tentative="1">
      <w:start w:val="1"/>
      <w:numFmt w:val="decimal"/>
      <w:lvlText w:val="%4."/>
      <w:lvlJc w:val="left"/>
      <w:pPr>
        <w:ind w:left="2900" w:hanging="360"/>
      </w:pPr>
    </w:lvl>
    <w:lvl w:ilvl="4" w:tplc="040B0019" w:tentative="1">
      <w:start w:val="1"/>
      <w:numFmt w:val="lowerLetter"/>
      <w:lvlText w:val="%5."/>
      <w:lvlJc w:val="left"/>
      <w:pPr>
        <w:ind w:left="3620" w:hanging="360"/>
      </w:pPr>
    </w:lvl>
    <w:lvl w:ilvl="5" w:tplc="040B001B" w:tentative="1">
      <w:start w:val="1"/>
      <w:numFmt w:val="lowerRoman"/>
      <w:lvlText w:val="%6."/>
      <w:lvlJc w:val="right"/>
      <w:pPr>
        <w:ind w:left="4340" w:hanging="180"/>
      </w:pPr>
    </w:lvl>
    <w:lvl w:ilvl="6" w:tplc="040B000F" w:tentative="1">
      <w:start w:val="1"/>
      <w:numFmt w:val="decimal"/>
      <w:lvlText w:val="%7."/>
      <w:lvlJc w:val="left"/>
      <w:pPr>
        <w:ind w:left="5060" w:hanging="360"/>
      </w:pPr>
    </w:lvl>
    <w:lvl w:ilvl="7" w:tplc="040B0019" w:tentative="1">
      <w:start w:val="1"/>
      <w:numFmt w:val="lowerLetter"/>
      <w:lvlText w:val="%8."/>
      <w:lvlJc w:val="left"/>
      <w:pPr>
        <w:ind w:left="5780" w:hanging="360"/>
      </w:pPr>
    </w:lvl>
    <w:lvl w:ilvl="8" w:tplc="040B001B" w:tentative="1">
      <w:start w:val="1"/>
      <w:numFmt w:val="lowerRoman"/>
      <w:lvlText w:val="%9."/>
      <w:lvlJc w:val="right"/>
      <w:pPr>
        <w:ind w:left="6500" w:hanging="180"/>
      </w:pPr>
    </w:lvl>
  </w:abstractNum>
  <w:abstractNum w:abstractNumId="19" w15:restartNumberingAfterBreak="0">
    <w:nsid w:val="41BE6434"/>
    <w:multiLevelType w:val="hybridMultilevel"/>
    <w:tmpl w:val="EE525E10"/>
    <w:lvl w:ilvl="0" w:tplc="1ADCF2B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8094ACD"/>
    <w:multiLevelType w:val="multilevel"/>
    <w:tmpl w:val="A5F2A9B6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1" w15:restartNumberingAfterBreak="0">
    <w:nsid w:val="499943D7"/>
    <w:multiLevelType w:val="hybridMultilevel"/>
    <w:tmpl w:val="206AF618"/>
    <w:lvl w:ilvl="0" w:tplc="8F10C43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3936B6E"/>
    <w:multiLevelType w:val="hybridMultilevel"/>
    <w:tmpl w:val="6A107004"/>
    <w:lvl w:ilvl="0" w:tplc="664A8CB0">
      <w:start w:val="1"/>
      <w:numFmt w:val="decimal"/>
      <w:lvlText w:val="%1."/>
      <w:lvlJc w:val="left"/>
      <w:pPr>
        <w:ind w:left="74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3" w15:restartNumberingAfterBreak="0">
    <w:nsid w:val="59392067"/>
    <w:multiLevelType w:val="multilevel"/>
    <w:tmpl w:val="B4909ED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61582728"/>
    <w:multiLevelType w:val="multilevel"/>
    <w:tmpl w:val="EC1A340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63463AF6"/>
    <w:multiLevelType w:val="hybridMultilevel"/>
    <w:tmpl w:val="A124527A"/>
    <w:lvl w:ilvl="0" w:tplc="17242310">
      <w:start w:val="1"/>
      <w:numFmt w:val="decimal"/>
      <w:pStyle w:val="Luettelo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3A7791"/>
    <w:multiLevelType w:val="hybridMultilevel"/>
    <w:tmpl w:val="99EC7312"/>
    <w:lvl w:ilvl="0" w:tplc="07A0F2E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7327695B"/>
    <w:multiLevelType w:val="hybridMultilevel"/>
    <w:tmpl w:val="C54A2F40"/>
    <w:lvl w:ilvl="0" w:tplc="596CDF52">
      <w:start w:val="1"/>
      <w:numFmt w:val="decimal"/>
      <w:lvlText w:val="%1."/>
      <w:lvlJc w:val="left"/>
      <w:pPr>
        <w:ind w:left="740" w:hanging="360"/>
      </w:pPr>
    </w:lvl>
    <w:lvl w:ilvl="1" w:tplc="040B0019" w:tentative="1">
      <w:start w:val="1"/>
      <w:numFmt w:val="lowerLetter"/>
      <w:lvlText w:val="%2."/>
      <w:lvlJc w:val="left"/>
      <w:pPr>
        <w:ind w:left="1820" w:hanging="360"/>
      </w:pPr>
    </w:lvl>
    <w:lvl w:ilvl="2" w:tplc="040B001B" w:tentative="1">
      <w:start w:val="1"/>
      <w:numFmt w:val="lowerRoman"/>
      <w:lvlText w:val="%3."/>
      <w:lvlJc w:val="right"/>
      <w:pPr>
        <w:ind w:left="2540" w:hanging="180"/>
      </w:pPr>
    </w:lvl>
    <w:lvl w:ilvl="3" w:tplc="040B000F" w:tentative="1">
      <w:start w:val="1"/>
      <w:numFmt w:val="decimal"/>
      <w:lvlText w:val="%4."/>
      <w:lvlJc w:val="left"/>
      <w:pPr>
        <w:ind w:left="3260" w:hanging="360"/>
      </w:pPr>
    </w:lvl>
    <w:lvl w:ilvl="4" w:tplc="040B0019" w:tentative="1">
      <w:start w:val="1"/>
      <w:numFmt w:val="lowerLetter"/>
      <w:lvlText w:val="%5."/>
      <w:lvlJc w:val="left"/>
      <w:pPr>
        <w:ind w:left="3980" w:hanging="360"/>
      </w:pPr>
    </w:lvl>
    <w:lvl w:ilvl="5" w:tplc="040B001B" w:tentative="1">
      <w:start w:val="1"/>
      <w:numFmt w:val="lowerRoman"/>
      <w:lvlText w:val="%6."/>
      <w:lvlJc w:val="right"/>
      <w:pPr>
        <w:ind w:left="4700" w:hanging="180"/>
      </w:pPr>
    </w:lvl>
    <w:lvl w:ilvl="6" w:tplc="040B000F" w:tentative="1">
      <w:start w:val="1"/>
      <w:numFmt w:val="decimal"/>
      <w:lvlText w:val="%7."/>
      <w:lvlJc w:val="left"/>
      <w:pPr>
        <w:ind w:left="5420" w:hanging="360"/>
      </w:pPr>
    </w:lvl>
    <w:lvl w:ilvl="7" w:tplc="040B0019" w:tentative="1">
      <w:start w:val="1"/>
      <w:numFmt w:val="lowerLetter"/>
      <w:lvlText w:val="%8."/>
      <w:lvlJc w:val="left"/>
      <w:pPr>
        <w:ind w:left="6140" w:hanging="360"/>
      </w:pPr>
    </w:lvl>
    <w:lvl w:ilvl="8" w:tplc="040B001B" w:tentative="1">
      <w:start w:val="1"/>
      <w:numFmt w:val="lowerRoman"/>
      <w:lvlText w:val="%9."/>
      <w:lvlJc w:val="right"/>
      <w:pPr>
        <w:ind w:left="6860" w:hanging="180"/>
      </w:pPr>
    </w:lvl>
  </w:abstractNum>
  <w:abstractNum w:abstractNumId="28" w15:restartNumberingAfterBreak="0">
    <w:nsid w:val="7F3E49DC"/>
    <w:multiLevelType w:val="hybridMultilevel"/>
    <w:tmpl w:val="CB0E5AD8"/>
    <w:lvl w:ilvl="0" w:tplc="518A700C">
      <w:start w:val="1"/>
      <w:numFmt w:val="decimal"/>
      <w:lvlText w:val="%1."/>
      <w:lvlJc w:val="left"/>
      <w:pPr>
        <w:ind w:left="720" w:hanging="360"/>
      </w:p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DB4A7C"/>
    <w:multiLevelType w:val="hybridMultilevel"/>
    <w:tmpl w:val="45AC4E0A"/>
    <w:lvl w:ilvl="0" w:tplc="6932096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B0019" w:tentative="1">
      <w:start w:val="1"/>
      <w:numFmt w:val="lowerLetter"/>
      <w:lvlText w:val="%2."/>
      <w:lvlJc w:val="left"/>
      <w:pPr>
        <w:ind w:left="1440" w:hanging="360"/>
      </w:pPr>
    </w:lvl>
    <w:lvl w:ilvl="2" w:tplc="040B001B" w:tentative="1">
      <w:start w:val="1"/>
      <w:numFmt w:val="lowerRoman"/>
      <w:lvlText w:val="%3."/>
      <w:lvlJc w:val="right"/>
      <w:pPr>
        <w:ind w:left="2160" w:hanging="180"/>
      </w:pPr>
    </w:lvl>
    <w:lvl w:ilvl="3" w:tplc="040B000F" w:tentative="1">
      <w:start w:val="1"/>
      <w:numFmt w:val="decimal"/>
      <w:lvlText w:val="%4."/>
      <w:lvlJc w:val="left"/>
      <w:pPr>
        <w:ind w:left="2880" w:hanging="360"/>
      </w:pPr>
    </w:lvl>
    <w:lvl w:ilvl="4" w:tplc="040B0019" w:tentative="1">
      <w:start w:val="1"/>
      <w:numFmt w:val="lowerLetter"/>
      <w:lvlText w:val="%5."/>
      <w:lvlJc w:val="left"/>
      <w:pPr>
        <w:ind w:left="3600" w:hanging="360"/>
      </w:pPr>
    </w:lvl>
    <w:lvl w:ilvl="5" w:tplc="040B001B" w:tentative="1">
      <w:start w:val="1"/>
      <w:numFmt w:val="lowerRoman"/>
      <w:lvlText w:val="%6."/>
      <w:lvlJc w:val="right"/>
      <w:pPr>
        <w:ind w:left="4320" w:hanging="180"/>
      </w:pPr>
    </w:lvl>
    <w:lvl w:ilvl="6" w:tplc="040B000F" w:tentative="1">
      <w:start w:val="1"/>
      <w:numFmt w:val="decimal"/>
      <w:lvlText w:val="%7."/>
      <w:lvlJc w:val="left"/>
      <w:pPr>
        <w:ind w:left="5040" w:hanging="360"/>
      </w:pPr>
    </w:lvl>
    <w:lvl w:ilvl="7" w:tplc="040B0019" w:tentative="1">
      <w:start w:val="1"/>
      <w:numFmt w:val="lowerLetter"/>
      <w:lvlText w:val="%8."/>
      <w:lvlJc w:val="left"/>
      <w:pPr>
        <w:ind w:left="5760" w:hanging="360"/>
      </w:pPr>
    </w:lvl>
    <w:lvl w:ilvl="8" w:tplc="040B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76792081">
    <w:abstractNumId w:val="9"/>
  </w:num>
  <w:num w:numId="2" w16cid:durableId="1825121810">
    <w:abstractNumId w:val="7"/>
  </w:num>
  <w:num w:numId="3" w16cid:durableId="508370235">
    <w:abstractNumId w:val="6"/>
  </w:num>
  <w:num w:numId="4" w16cid:durableId="457337978">
    <w:abstractNumId w:val="5"/>
  </w:num>
  <w:num w:numId="5" w16cid:durableId="398404887">
    <w:abstractNumId w:val="4"/>
  </w:num>
  <w:num w:numId="6" w16cid:durableId="1866672810">
    <w:abstractNumId w:val="8"/>
  </w:num>
  <w:num w:numId="7" w16cid:durableId="208343461">
    <w:abstractNumId w:val="3"/>
  </w:num>
  <w:num w:numId="8" w16cid:durableId="147871602">
    <w:abstractNumId w:val="2"/>
  </w:num>
  <w:num w:numId="9" w16cid:durableId="647974273">
    <w:abstractNumId w:val="1"/>
  </w:num>
  <w:num w:numId="10" w16cid:durableId="677541487">
    <w:abstractNumId w:val="0"/>
  </w:num>
  <w:num w:numId="11" w16cid:durableId="2059891416">
    <w:abstractNumId w:val="27"/>
  </w:num>
  <w:num w:numId="12" w16cid:durableId="1977104392">
    <w:abstractNumId w:val="27"/>
    <w:lvlOverride w:ilvl="0">
      <w:lvl w:ilvl="0" w:tplc="596CDF52">
        <w:start w:val="1"/>
        <w:numFmt w:val="decimal"/>
        <w:lvlText w:val="%1."/>
        <w:lvlJc w:val="left"/>
        <w:pPr>
          <w:ind w:left="740" w:hanging="360"/>
        </w:pPr>
        <w:rPr>
          <w:rFonts w:hint="default"/>
        </w:rPr>
      </w:lvl>
    </w:lvlOverride>
    <w:lvlOverride w:ilvl="1">
      <w:lvl w:ilvl="1" w:tplc="040B0019" w:tentative="1">
        <w:start w:val="1"/>
        <w:numFmt w:val="lowerLetter"/>
        <w:lvlText w:val="%2."/>
        <w:lvlJc w:val="left"/>
        <w:pPr>
          <w:ind w:left="1440" w:hanging="360"/>
        </w:pPr>
      </w:lvl>
    </w:lvlOverride>
    <w:lvlOverride w:ilvl="2">
      <w:lvl w:ilvl="2" w:tplc="040B001B" w:tentative="1">
        <w:start w:val="1"/>
        <w:numFmt w:val="lowerRoman"/>
        <w:lvlText w:val="%3."/>
        <w:lvlJc w:val="right"/>
        <w:pPr>
          <w:ind w:left="2160" w:hanging="180"/>
        </w:pPr>
      </w:lvl>
    </w:lvlOverride>
    <w:lvlOverride w:ilvl="3">
      <w:lvl w:ilvl="3" w:tplc="040B000F" w:tentative="1">
        <w:start w:val="1"/>
        <w:numFmt w:val="decimal"/>
        <w:lvlText w:val="%4."/>
        <w:lvlJc w:val="left"/>
        <w:pPr>
          <w:ind w:left="2880" w:hanging="360"/>
        </w:pPr>
      </w:lvl>
    </w:lvlOverride>
    <w:lvlOverride w:ilvl="4">
      <w:lvl w:ilvl="4" w:tplc="040B0019" w:tentative="1">
        <w:start w:val="1"/>
        <w:numFmt w:val="lowerLetter"/>
        <w:lvlText w:val="%5."/>
        <w:lvlJc w:val="left"/>
        <w:pPr>
          <w:ind w:left="3600" w:hanging="360"/>
        </w:pPr>
      </w:lvl>
    </w:lvlOverride>
    <w:lvlOverride w:ilvl="5">
      <w:lvl w:ilvl="5" w:tplc="040B001B" w:tentative="1">
        <w:start w:val="1"/>
        <w:numFmt w:val="lowerRoman"/>
        <w:lvlText w:val="%6."/>
        <w:lvlJc w:val="right"/>
        <w:pPr>
          <w:ind w:left="4320" w:hanging="180"/>
        </w:pPr>
      </w:lvl>
    </w:lvlOverride>
    <w:lvlOverride w:ilvl="6">
      <w:lvl w:ilvl="6" w:tplc="040B000F" w:tentative="1">
        <w:start w:val="1"/>
        <w:numFmt w:val="decimal"/>
        <w:lvlText w:val="%7."/>
        <w:lvlJc w:val="left"/>
        <w:pPr>
          <w:ind w:left="5040" w:hanging="360"/>
        </w:pPr>
      </w:lvl>
    </w:lvlOverride>
    <w:lvlOverride w:ilvl="7">
      <w:lvl w:ilvl="7" w:tplc="040B0019" w:tentative="1">
        <w:start w:val="1"/>
        <w:numFmt w:val="lowerLetter"/>
        <w:lvlText w:val="%8."/>
        <w:lvlJc w:val="left"/>
        <w:pPr>
          <w:ind w:left="5760" w:hanging="360"/>
        </w:pPr>
      </w:lvl>
    </w:lvlOverride>
    <w:lvlOverride w:ilvl="8">
      <w:lvl w:ilvl="8" w:tplc="040B001B" w:tentative="1">
        <w:start w:val="1"/>
        <w:numFmt w:val="lowerRoman"/>
        <w:lvlText w:val="%9."/>
        <w:lvlJc w:val="right"/>
        <w:pPr>
          <w:ind w:left="6480" w:hanging="180"/>
        </w:pPr>
      </w:lvl>
    </w:lvlOverride>
  </w:num>
  <w:num w:numId="13" w16cid:durableId="1929459866">
    <w:abstractNumId w:val="22"/>
  </w:num>
  <w:num w:numId="14" w16cid:durableId="1390878696">
    <w:abstractNumId w:val="18"/>
  </w:num>
  <w:num w:numId="15" w16cid:durableId="1455714796">
    <w:abstractNumId w:val="29"/>
  </w:num>
  <w:num w:numId="16" w16cid:durableId="1739085894">
    <w:abstractNumId w:val="29"/>
    <w:lvlOverride w:ilvl="0">
      <w:startOverride w:val="1"/>
    </w:lvlOverride>
  </w:num>
  <w:num w:numId="17" w16cid:durableId="1302267189">
    <w:abstractNumId w:val="17"/>
  </w:num>
  <w:num w:numId="18" w16cid:durableId="1673486655">
    <w:abstractNumId w:val="25"/>
  </w:num>
  <w:num w:numId="19" w16cid:durableId="1044721797">
    <w:abstractNumId w:val="25"/>
    <w:lvlOverride w:ilvl="0">
      <w:startOverride w:val="1"/>
    </w:lvlOverride>
  </w:num>
  <w:num w:numId="20" w16cid:durableId="1582565487">
    <w:abstractNumId w:val="14"/>
  </w:num>
  <w:num w:numId="21" w16cid:durableId="755707015">
    <w:abstractNumId w:val="11"/>
  </w:num>
  <w:num w:numId="22" w16cid:durableId="1360349339">
    <w:abstractNumId w:val="12"/>
  </w:num>
  <w:num w:numId="23" w16cid:durableId="812062526">
    <w:abstractNumId w:val="10"/>
  </w:num>
  <w:num w:numId="24" w16cid:durableId="1994288739">
    <w:abstractNumId w:val="13"/>
  </w:num>
  <w:num w:numId="25" w16cid:durableId="953906213">
    <w:abstractNumId w:val="28"/>
  </w:num>
  <w:num w:numId="26" w16cid:durableId="2090761633">
    <w:abstractNumId w:val="24"/>
  </w:num>
  <w:num w:numId="27" w16cid:durableId="1005131520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8" w16cid:durableId="27487830">
    <w:abstractNumId w:val="21"/>
  </w:num>
  <w:num w:numId="29" w16cid:durableId="1966547391">
    <w:abstractNumId w:val="19"/>
  </w:num>
  <w:num w:numId="30" w16cid:durableId="1663925186">
    <w:abstractNumId w:val="26"/>
  </w:num>
  <w:num w:numId="31" w16cid:durableId="304092659">
    <w:abstractNumId w:val="23"/>
  </w:num>
  <w:num w:numId="32" w16cid:durableId="1134055402">
    <w:abstractNumId w:val="23"/>
  </w:num>
  <w:num w:numId="33" w16cid:durableId="729305848">
    <w:abstractNumId w:val="23"/>
  </w:num>
  <w:num w:numId="34" w16cid:durableId="85197794">
    <w:abstractNumId w:val="20"/>
  </w:num>
  <w:num w:numId="35" w16cid:durableId="813377993">
    <w:abstractNumId w:val="16"/>
  </w:num>
  <w:num w:numId="36" w16cid:durableId="1164590074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fi-FI" w:vendorID="64" w:dllVersion="6" w:nlCheck="1" w:checkStyle="0"/>
  <w:activeWritingStyle w:appName="MSWord" w:lang="en-US" w:vendorID="64" w:dllVersion="6" w:nlCheck="1" w:checkStyle="1"/>
  <w:activeWritingStyle w:appName="MSWord" w:lang="fi-FI" w:vendorID="64" w:dllVersion="0" w:nlCheck="1" w:checkStyle="0"/>
  <w:activeWritingStyle w:appName="MSWord" w:lang="en-US" w:vendorID="64" w:dllVersion="0" w:nlCheck="1" w:checkStyle="0"/>
  <w:attachedTemplate r:id="rId1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1304"/>
  <w:autoHyphenation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D5254"/>
    <w:rsid w:val="000337C4"/>
    <w:rsid w:val="0003753D"/>
    <w:rsid w:val="00055432"/>
    <w:rsid w:val="00081E2D"/>
    <w:rsid w:val="000A089C"/>
    <w:rsid w:val="000A08A1"/>
    <w:rsid w:val="000A13CE"/>
    <w:rsid w:val="000A5048"/>
    <w:rsid w:val="000C2465"/>
    <w:rsid w:val="000C2FB9"/>
    <w:rsid w:val="000E5A59"/>
    <w:rsid w:val="001255D6"/>
    <w:rsid w:val="00161B2D"/>
    <w:rsid w:val="00175409"/>
    <w:rsid w:val="001B1A68"/>
    <w:rsid w:val="001B4CD2"/>
    <w:rsid w:val="001D182E"/>
    <w:rsid w:val="001D365F"/>
    <w:rsid w:val="00216093"/>
    <w:rsid w:val="00241070"/>
    <w:rsid w:val="002434BC"/>
    <w:rsid w:val="00251CD4"/>
    <w:rsid w:val="00262680"/>
    <w:rsid w:val="002715D5"/>
    <w:rsid w:val="002767B0"/>
    <w:rsid w:val="0029392B"/>
    <w:rsid w:val="00297D2D"/>
    <w:rsid w:val="0030640A"/>
    <w:rsid w:val="00321E75"/>
    <w:rsid w:val="0034171D"/>
    <w:rsid w:val="0037030F"/>
    <w:rsid w:val="00374F4E"/>
    <w:rsid w:val="003A7DB2"/>
    <w:rsid w:val="003F7E9E"/>
    <w:rsid w:val="004019AB"/>
    <w:rsid w:val="00425A8B"/>
    <w:rsid w:val="00441C1F"/>
    <w:rsid w:val="004639A6"/>
    <w:rsid w:val="00467AB9"/>
    <w:rsid w:val="004C703A"/>
    <w:rsid w:val="005068EA"/>
    <w:rsid w:val="00517928"/>
    <w:rsid w:val="00520E7D"/>
    <w:rsid w:val="005501C8"/>
    <w:rsid w:val="0055730D"/>
    <w:rsid w:val="005712C4"/>
    <w:rsid w:val="005760AB"/>
    <w:rsid w:val="00596B8F"/>
    <w:rsid w:val="005D5CB9"/>
    <w:rsid w:val="005D6250"/>
    <w:rsid w:val="005E3179"/>
    <w:rsid w:val="005F4613"/>
    <w:rsid w:val="00626BD8"/>
    <w:rsid w:val="00647E9E"/>
    <w:rsid w:val="00672181"/>
    <w:rsid w:val="00690C33"/>
    <w:rsid w:val="006C643B"/>
    <w:rsid w:val="006D2E58"/>
    <w:rsid w:val="006E1BAC"/>
    <w:rsid w:val="00700827"/>
    <w:rsid w:val="00712491"/>
    <w:rsid w:val="007411DA"/>
    <w:rsid w:val="00747B56"/>
    <w:rsid w:val="0077416E"/>
    <w:rsid w:val="007A58AA"/>
    <w:rsid w:val="007C0BD2"/>
    <w:rsid w:val="0085012B"/>
    <w:rsid w:val="008758AF"/>
    <w:rsid w:val="008A36B7"/>
    <w:rsid w:val="008C0A78"/>
    <w:rsid w:val="008D5254"/>
    <w:rsid w:val="008E75BD"/>
    <w:rsid w:val="009111BC"/>
    <w:rsid w:val="00915F42"/>
    <w:rsid w:val="00917C8D"/>
    <w:rsid w:val="00921F64"/>
    <w:rsid w:val="00934B4F"/>
    <w:rsid w:val="009446F6"/>
    <w:rsid w:val="00954BB7"/>
    <w:rsid w:val="0095523D"/>
    <w:rsid w:val="009627AF"/>
    <w:rsid w:val="00973AF8"/>
    <w:rsid w:val="00973AFF"/>
    <w:rsid w:val="0098055F"/>
    <w:rsid w:val="00993BAE"/>
    <w:rsid w:val="009E34F6"/>
    <w:rsid w:val="00A16A39"/>
    <w:rsid w:val="00A342D1"/>
    <w:rsid w:val="00A64AC5"/>
    <w:rsid w:val="00A67DCE"/>
    <w:rsid w:val="00A809FE"/>
    <w:rsid w:val="00AA0A31"/>
    <w:rsid w:val="00AB0E52"/>
    <w:rsid w:val="00B122CA"/>
    <w:rsid w:val="00B258C5"/>
    <w:rsid w:val="00B35293"/>
    <w:rsid w:val="00B45AE9"/>
    <w:rsid w:val="00BC2888"/>
    <w:rsid w:val="00BF02F5"/>
    <w:rsid w:val="00BF1664"/>
    <w:rsid w:val="00C03C45"/>
    <w:rsid w:val="00C6653F"/>
    <w:rsid w:val="00C73904"/>
    <w:rsid w:val="00CA05FF"/>
    <w:rsid w:val="00CE59DF"/>
    <w:rsid w:val="00D671EF"/>
    <w:rsid w:val="00D7441E"/>
    <w:rsid w:val="00D76C6C"/>
    <w:rsid w:val="00DA46AF"/>
    <w:rsid w:val="00DC2B05"/>
    <w:rsid w:val="00DC674C"/>
    <w:rsid w:val="00DD22AB"/>
    <w:rsid w:val="00E04CB6"/>
    <w:rsid w:val="00E23FE5"/>
    <w:rsid w:val="00E539A6"/>
    <w:rsid w:val="00E66724"/>
    <w:rsid w:val="00E7193D"/>
    <w:rsid w:val="00E72D11"/>
    <w:rsid w:val="00EC74F1"/>
    <w:rsid w:val="00EF24F0"/>
    <w:rsid w:val="00F0268F"/>
    <w:rsid w:val="00F14420"/>
    <w:rsid w:val="00F21CBD"/>
    <w:rsid w:val="00F43275"/>
    <w:rsid w:val="00F61A31"/>
    <w:rsid w:val="00F71C55"/>
    <w:rsid w:val="00F97E3D"/>
    <w:rsid w:val="00FF23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B2D81A"/>
  <w15:chartTrackingRefBased/>
  <w15:docId w15:val="{97CA604D-822A-4CFF-8926-0E8684B05E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  <w:rsid w:val="00AA0A31"/>
    <w:rPr>
      <w:rFonts w:ascii="Times New Roman" w:hAnsi="Times New Roman"/>
      <w:sz w:val="24"/>
    </w:rPr>
  </w:style>
  <w:style w:type="paragraph" w:styleId="Otsikko1">
    <w:name w:val="heading 1"/>
    <w:basedOn w:val="Normaali"/>
    <w:next w:val="Normaali"/>
    <w:link w:val="Otsikko1Char"/>
    <w:uiPriority w:val="9"/>
    <w:qFormat/>
    <w:rsid w:val="006D2E58"/>
    <w:pPr>
      <w:keepNext/>
      <w:keepLines/>
      <w:numPr>
        <w:numId w:val="35"/>
      </w:numPr>
      <w:tabs>
        <w:tab w:val="left" w:pos="426"/>
      </w:tabs>
      <w:spacing w:before="400" w:after="0" w:line="360" w:lineRule="atLeast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Otsikko2">
    <w:name w:val="heading 2"/>
    <w:basedOn w:val="Otsikko1"/>
    <w:next w:val="Leipteksti"/>
    <w:link w:val="Otsikko2Char"/>
    <w:autoRedefine/>
    <w:uiPriority w:val="9"/>
    <w:unhideWhenUsed/>
    <w:qFormat/>
    <w:rsid w:val="007411DA"/>
    <w:pPr>
      <w:numPr>
        <w:ilvl w:val="1"/>
      </w:numPr>
      <w:tabs>
        <w:tab w:val="left" w:pos="567"/>
      </w:tabs>
      <w:spacing w:before="240" w:after="40"/>
      <w:outlineLvl w:val="1"/>
    </w:pPr>
    <w:rPr>
      <w:sz w:val="24"/>
      <w:szCs w:val="26"/>
    </w:rPr>
  </w:style>
  <w:style w:type="paragraph" w:styleId="Otsikko3">
    <w:name w:val="heading 3"/>
    <w:basedOn w:val="Otsikko2"/>
    <w:next w:val="Leipteksti"/>
    <w:link w:val="Otsikko3Char"/>
    <w:autoRedefine/>
    <w:uiPriority w:val="9"/>
    <w:unhideWhenUsed/>
    <w:qFormat/>
    <w:rsid w:val="008A36B7"/>
    <w:pPr>
      <w:numPr>
        <w:ilvl w:val="2"/>
      </w:numPr>
      <w:spacing w:before="80" w:after="80"/>
      <w:outlineLvl w:val="2"/>
    </w:pPr>
    <w:rPr>
      <w:rFonts w:asciiTheme="majorHAnsi" w:hAnsiTheme="majorHAnsi"/>
      <w:szCs w:val="24"/>
    </w:rPr>
  </w:style>
  <w:style w:type="paragraph" w:styleId="Otsikko4">
    <w:name w:val="heading 4"/>
    <w:basedOn w:val="Normaali"/>
    <w:next w:val="Normaali"/>
    <w:link w:val="Otsikko4Char"/>
    <w:uiPriority w:val="9"/>
    <w:unhideWhenUsed/>
    <w:qFormat/>
    <w:rsid w:val="000E5A59"/>
    <w:pPr>
      <w:keepNext/>
      <w:keepLines/>
      <w:numPr>
        <w:ilvl w:val="3"/>
        <w:numId w:val="3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Otsikko5">
    <w:name w:val="heading 5"/>
    <w:basedOn w:val="Normaali"/>
    <w:next w:val="Normaali"/>
    <w:link w:val="Otsikko5Char"/>
    <w:uiPriority w:val="9"/>
    <w:semiHidden/>
    <w:unhideWhenUsed/>
    <w:qFormat/>
    <w:rsid w:val="007411DA"/>
    <w:pPr>
      <w:keepNext/>
      <w:keepLines/>
      <w:numPr>
        <w:ilvl w:val="4"/>
        <w:numId w:val="35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Otsikko6">
    <w:name w:val="heading 6"/>
    <w:basedOn w:val="Normaali"/>
    <w:next w:val="Normaali"/>
    <w:link w:val="Otsikko6Char"/>
    <w:uiPriority w:val="9"/>
    <w:semiHidden/>
    <w:unhideWhenUsed/>
    <w:qFormat/>
    <w:rsid w:val="007411DA"/>
    <w:pPr>
      <w:keepNext/>
      <w:keepLines/>
      <w:numPr>
        <w:ilvl w:val="5"/>
        <w:numId w:val="35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Otsikko7">
    <w:name w:val="heading 7"/>
    <w:basedOn w:val="Normaali"/>
    <w:next w:val="Normaali"/>
    <w:link w:val="Otsikko7Char"/>
    <w:uiPriority w:val="9"/>
    <w:semiHidden/>
    <w:unhideWhenUsed/>
    <w:qFormat/>
    <w:rsid w:val="007411DA"/>
    <w:pPr>
      <w:keepNext/>
      <w:keepLines/>
      <w:numPr>
        <w:ilvl w:val="6"/>
        <w:numId w:val="3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Otsikko8">
    <w:name w:val="heading 8"/>
    <w:basedOn w:val="Normaali"/>
    <w:next w:val="Normaali"/>
    <w:link w:val="Otsikko8Char"/>
    <w:uiPriority w:val="9"/>
    <w:semiHidden/>
    <w:unhideWhenUsed/>
    <w:qFormat/>
    <w:rsid w:val="007411DA"/>
    <w:pPr>
      <w:keepNext/>
      <w:keepLines/>
      <w:numPr>
        <w:ilvl w:val="7"/>
        <w:numId w:val="3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Otsikko9">
    <w:name w:val="heading 9"/>
    <w:basedOn w:val="Normaali"/>
    <w:next w:val="Normaali"/>
    <w:link w:val="Otsikko9Char"/>
    <w:uiPriority w:val="9"/>
    <w:semiHidden/>
    <w:unhideWhenUsed/>
    <w:qFormat/>
    <w:rsid w:val="007411DA"/>
    <w:pPr>
      <w:keepNext/>
      <w:keepLines/>
      <w:numPr>
        <w:ilvl w:val="8"/>
        <w:numId w:val="3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Otsikko">
    <w:name w:val="Title"/>
    <w:basedOn w:val="Normaali"/>
    <w:next w:val="Normaali"/>
    <w:link w:val="OtsikkoChar"/>
    <w:uiPriority w:val="10"/>
    <w:qFormat/>
    <w:rsid w:val="005F4613"/>
    <w:pPr>
      <w:spacing w:after="0" w:line="240" w:lineRule="auto"/>
      <w:contextualSpacing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OtsikkoChar">
    <w:name w:val="Otsikko Char"/>
    <w:basedOn w:val="Kappaleenoletusfontti"/>
    <w:link w:val="Otsikko"/>
    <w:uiPriority w:val="10"/>
    <w:rsid w:val="005F4613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customStyle="1" w:styleId="CoverTitle">
    <w:name w:val="Cover Title"/>
    <w:basedOn w:val="Otsikko"/>
    <w:link w:val="CoverTitleChar"/>
    <w:qFormat/>
    <w:rsid w:val="000A08A1"/>
    <w:pPr>
      <w:tabs>
        <w:tab w:val="left" w:pos="2460"/>
        <w:tab w:val="right" w:pos="9638"/>
      </w:tabs>
      <w:spacing w:before="800"/>
      <w:contextualSpacing w:val="0"/>
      <w:jc w:val="right"/>
    </w:pPr>
    <w:rPr>
      <w:rFonts w:ascii="Arial" w:hAnsi="Arial" w:cstheme="majorHAnsi"/>
      <w:caps/>
      <w:color w:val="4E008E"/>
      <w:spacing w:val="0"/>
      <w:kern w:val="0"/>
      <w:sz w:val="44"/>
    </w:rPr>
  </w:style>
  <w:style w:type="paragraph" w:customStyle="1" w:styleId="CoverAuthor">
    <w:name w:val="Cover Author"/>
    <w:basedOn w:val="Normaali"/>
    <w:link w:val="CoverAuthorChar"/>
    <w:qFormat/>
    <w:rsid w:val="000A08A1"/>
    <w:pPr>
      <w:spacing w:before="2040" w:after="480" w:line="240" w:lineRule="auto"/>
      <w:jc w:val="right"/>
    </w:pPr>
    <w:rPr>
      <w:rFonts w:ascii="Arial" w:eastAsiaTheme="majorEastAsia" w:hAnsi="Arial" w:cstheme="majorHAnsi"/>
      <w:sz w:val="36"/>
      <w:szCs w:val="32"/>
    </w:rPr>
  </w:style>
  <w:style w:type="character" w:customStyle="1" w:styleId="CoverTitleChar">
    <w:name w:val="Cover Title Char"/>
    <w:basedOn w:val="OtsikkoChar"/>
    <w:link w:val="CoverTitle"/>
    <w:rsid w:val="000A08A1"/>
    <w:rPr>
      <w:rFonts w:ascii="Arial" w:eastAsiaTheme="majorEastAsia" w:hAnsi="Arial" w:cstheme="majorHAnsi"/>
      <w:b/>
      <w:caps/>
      <w:color w:val="4E008E"/>
      <w:spacing w:val="-10"/>
      <w:kern w:val="28"/>
      <w:sz w:val="44"/>
      <w:szCs w:val="56"/>
    </w:rPr>
  </w:style>
  <w:style w:type="paragraph" w:customStyle="1" w:styleId="CoverBodytext">
    <w:name w:val="Cover Bodytext"/>
    <w:basedOn w:val="Normaali"/>
    <w:link w:val="CoverBodytextChar"/>
    <w:qFormat/>
    <w:rsid w:val="001B4CD2"/>
    <w:pPr>
      <w:suppressAutoHyphens/>
      <w:spacing w:after="0" w:line="240" w:lineRule="auto"/>
      <w:jc w:val="right"/>
    </w:pPr>
    <w:rPr>
      <w:rFonts w:ascii="Arial" w:hAnsi="Arial" w:cs="Calibri"/>
      <w:sz w:val="26"/>
      <w:szCs w:val="20"/>
    </w:rPr>
  </w:style>
  <w:style w:type="character" w:customStyle="1" w:styleId="CoverAuthorChar">
    <w:name w:val="Cover Author Char"/>
    <w:basedOn w:val="Kappaleenoletusfontti"/>
    <w:link w:val="CoverAuthor"/>
    <w:rsid w:val="000A08A1"/>
    <w:rPr>
      <w:rFonts w:ascii="Arial" w:eastAsiaTheme="majorEastAsia" w:hAnsi="Arial" w:cstheme="majorHAnsi"/>
      <w:sz w:val="36"/>
      <w:szCs w:val="32"/>
    </w:rPr>
  </w:style>
  <w:style w:type="paragraph" w:customStyle="1" w:styleId="Abstractinfo">
    <w:name w:val="Abstract info"/>
    <w:basedOn w:val="Normaali"/>
    <w:link w:val="AbstractinfoChar"/>
    <w:qFormat/>
    <w:rsid w:val="00EF24F0"/>
    <w:pPr>
      <w:suppressAutoHyphens/>
      <w:spacing w:after="0" w:line="240" w:lineRule="auto"/>
    </w:pPr>
    <w:rPr>
      <w:rFonts w:ascii="Arial" w:hAnsi="Arial" w:cs="Calibri"/>
      <w:sz w:val="20"/>
      <w:szCs w:val="20"/>
    </w:rPr>
  </w:style>
  <w:style w:type="character" w:customStyle="1" w:styleId="CoverBodytextChar">
    <w:name w:val="Cover Bodytext Char"/>
    <w:basedOn w:val="CoverAuthorChar"/>
    <w:link w:val="CoverBodytext"/>
    <w:rsid w:val="001B4CD2"/>
    <w:rPr>
      <w:rFonts w:ascii="Arial" w:eastAsiaTheme="majorEastAsia" w:hAnsi="Arial" w:cs="Calibri"/>
      <w:sz w:val="26"/>
      <w:szCs w:val="20"/>
    </w:rPr>
  </w:style>
  <w:style w:type="paragraph" w:customStyle="1" w:styleId="Abstracttextparagraph">
    <w:name w:val="Abstract text paragraph"/>
    <w:basedOn w:val="Abstractinfo"/>
    <w:next w:val="Abstracttextfirstlineindent"/>
    <w:link w:val="AbstracttextparagraphChar"/>
    <w:rsid w:val="0095523D"/>
    <w:pPr>
      <w:spacing w:before="720"/>
      <w:jc w:val="both"/>
    </w:pPr>
  </w:style>
  <w:style w:type="paragraph" w:customStyle="1" w:styleId="Abstracttextfirstlineindent">
    <w:name w:val="Abstract text first line indent"/>
    <w:basedOn w:val="Abstracttextparagraph"/>
    <w:link w:val="AbstracttextfirstlineindentChar"/>
    <w:rsid w:val="0095523D"/>
    <w:pPr>
      <w:spacing w:before="0" w:line="360" w:lineRule="atLeast"/>
      <w:ind w:firstLine="380"/>
    </w:pPr>
  </w:style>
  <w:style w:type="character" w:customStyle="1" w:styleId="AbstractinfoChar">
    <w:name w:val="Abstract info Char"/>
    <w:basedOn w:val="Kappaleenoletusfontti"/>
    <w:link w:val="Abstractinfo"/>
    <w:rsid w:val="00EF24F0"/>
    <w:rPr>
      <w:rFonts w:ascii="Arial" w:hAnsi="Arial" w:cs="Calibri"/>
      <w:sz w:val="20"/>
      <w:szCs w:val="20"/>
    </w:rPr>
  </w:style>
  <w:style w:type="character" w:customStyle="1" w:styleId="AbstracttextparagraphChar">
    <w:name w:val="Abstract text paragraph Char"/>
    <w:basedOn w:val="AbstractinfoChar"/>
    <w:link w:val="Abstracttextparagraph"/>
    <w:rsid w:val="0095523D"/>
    <w:rPr>
      <w:rFonts w:ascii="Times New Roman" w:hAnsi="Times New Roman" w:cs="Calibri"/>
      <w:sz w:val="24"/>
      <w:szCs w:val="20"/>
    </w:rPr>
  </w:style>
  <w:style w:type="paragraph" w:styleId="Sisennettyleipteksti">
    <w:name w:val="Body Text Indent"/>
    <w:basedOn w:val="Normaali"/>
    <w:link w:val="SisennettyleiptekstiChar"/>
    <w:uiPriority w:val="99"/>
    <w:unhideWhenUsed/>
    <w:rsid w:val="00B35293"/>
    <w:pPr>
      <w:spacing w:after="120"/>
      <w:ind w:left="283"/>
    </w:pPr>
  </w:style>
  <w:style w:type="character" w:customStyle="1" w:styleId="AbstracttextfirstlineindentChar">
    <w:name w:val="Abstract text first line indent Char"/>
    <w:basedOn w:val="AbstracttextparagraphChar"/>
    <w:link w:val="Abstracttextfirstlineindent"/>
    <w:rsid w:val="0095523D"/>
    <w:rPr>
      <w:rFonts w:ascii="Times New Roman" w:hAnsi="Times New Roman" w:cs="Calibri"/>
      <w:sz w:val="24"/>
      <w:szCs w:val="20"/>
    </w:rPr>
  </w:style>
  <w:style w:type="paragraph" w:customStyle="1" w:styleId="AbstractTitle">
    <w:name w:val="Abstract Title"/>
    <w:basedOn w:val="Otsikko10"/>
    <w:link w:val="AbstractTitleChar"/>
    <w:qFormat/>
    <w:rsid w:val="000A5048"/>
  </w:style>
  <w:style w:type="character" w:customStyle="1" w:styleId="SisennettyleiptekstiChar">
    <w:name w:val="Sisennetty leipäteksti Char"/>
    <w:basedOn w:val="Kappaleenoletusfontti"/>
    <w:link w:val="Sisennettyleipteksti"/>
    <w:uiPriority w:val="99"/>
    <w:rsid w:val="00B35293"/>
    <w:rPr>
      <w:rFonts w:ascii="Times New Roman" w:hAnsi="Times New Roman"/>
      <w:sz w:val="24"/>
    </w:rPr>
  </w:style>
  <w:style w:type="character" w:styleId="Korostus">
    <w:name w:val="Emphasis"/>
    <w:basedOn w:val="LeiptekstiChar"/>
    <w:uiPriority w:val="20"/>
    <w:qFormat/>
    <w:rsid w:val="00647E9E"/>
    <w:rPr>
      <w:rFonts w:ascii="Times New Roman" w:hAnsi="Times New Roman"/>
      <w:i/>
      <w:iCs/>
      <w:sz w:val="24"/>
    </w:rPr>
  </w:style>
  <w:style w:type="character" w:customStyle="1" w:styleId="AbstractTitleChar">
    <w:name w:val="Abstract Title Char"/>
    <w:basedOn w:val="AbstractinfoChar"/>
    <w:link w:val="AbstractTitle"/>
    <w:rsid w:val="000A5048"/>
    <w:rPr>
      <w:rFonts w:ascii="Arial" w:hAnsi="Arial" w:cs="Calibri"/>
      <w:b/>
      <w:caps/>
      <w:sz w:val="36"/>
      <w:szCs w:val="20"/>
    </w:rPr>
  </w:style>
  <w:style w:type="character" w:styleId="Paikkamerkkiteksti">
    <w:name w:val="Placeholder Text"/>
    <w:basedOn w:val="Kappaleenoletusfontti"/>
    <w:uiPriority w:val="99"/>
    <w:semiHidden/>
    <w:rsid w:val="00517928"/>
    <w:rPr>
      <w:color w:val="808080"/>
    </w:rPr>
  </w:style>
  <w:style w:type="paragraph" w:styleId="Leiptekstin1rivinsisennys">
    <w:name w:val="Body Text First Indent"/>
    <w:basedOn w:val="Normaali"/>
    <w:link w:val="Leiptekstin1rivinsisennysChar"/>
    <w:uiPriority w:val="99"/>
    <w:unhideWhenUsed/>
    <w:rsid w:val="00297D2D"/>
    <w:pPr>
      <w:spacing w:after="0" w:line="360" w:lineRule="atLeast"/>
      <w:ind w:firstLine="380"/>
      <w:jc w:val="both"/>
    </w:pPr>
  </w:style>
  <w:style w:type="character" w:customStyle="1" w:styleId="Leiptekstin1rivinsisennysChar">
    <w:name w:val="Leipätekstin 1. rivin sisennys Char"/>
    <w:basedOn w:val="Kappaleenoletusfontti"/>
    <w:link w:val="Leiptekstin1rivinsisennys"/>
    <w:uiPriority w:val="99"/>
    <w:rsid w:val="00297D2D"/>
    <w:rPr>
      <w:rFonts w:ascii="Times New Roman" w:hAnsi="Times New Roman"/>
      <w:sz w:val="24"/>
    </w:rPr>
  </w:style>
  <w:style w:type="paragraph" w:styleId="Leiptekstin1rivinsisennys2">
    <w:name w:val="Body Text First Indent 2"/>
    <w:basedOn w:val="Sisennettyleipteksti"/>
    <w:link w:val="Leiptekstin1rivinsisennys2Char"/>
    <w:uiPriority w:val="99"/>
    <w:unhideWhenUsed/>
    <w:rsid w:val="00B35293"/>
    <w:pPr>
      <w:spacing w:after="160"/>
      <w:ind w:left="360" w:firstLine="360"/>
    </w:pPr>
  </w:style>
  <w:style w:type="character" w:customStyle="1" w:styleId="Leiptekstin1rivinsisennys2Char">
    <w:name w:val="Leipätekstin 1. rivin sisennys 2 Char"/>
    <w:basedOn w:val="SisennettyleiptekstiChar"/>
    <w:link w:val="Leiptekstin1rivinsisennys2"/>
    <w:uiPriority w:val="99"/>
    <w:rsid w:val="00B35293"/>
    <w:rPr>
      <w:rFonts w:ascii="Times New Roman" w:hAnsi="Times New Roman"/>
      <w:sz w:val="24"/>
    </w:rPr>
  </w:style>
  <w:style w:type="paragraph" w:styleId="Leipteksti">
    <w:name w:val="Body Text"/>
    <w:basedOn w:val="Normaali"/>
    <w:next w:val="Leiptekstin1rivinsisennys"/>
    <w:link w:val="LeiptekstiChar"/>
    <w:uiPriority w:val="99"/>
    <w:unhideWhenUsed/>
    <w:rsid w:val="00647E9E"/>
    <w:pPr>
      <w:spacing w:after="0" w:line="360" w:lineRule="atLeast"/>
      <w:jc w:val="both"/>
    </w:pPr>
  </w:style>
  <w:style w:type="character" w:customStyle="1" w:styleId="LeiptekstiChar">
    <w:name w:val="Leipäteksti Char"/>
    <w:basedOn w:val="Kappaleenoletusfontti"/>
    <w:link w:val="Leipteksti"/>
    <w:uiPriority w:val="99"/>
    <w:rsid w:val="00647E9E"/>
    <w:rPr>
      <w:rFonts w:ascii="Times New Roman" w:hAnsi="Times New Roman"/>
      <w:sz w:val="24"/>
    </w:rPr>
  </w:style>
  <w:style w:type="character" w:customStyle="1" w:styleId="Otsikko1Char">
    <w:name w:val="Otsikko 1 Char"/>
    <w:basedOn w:val="Kappaleenoletusfontti"/>
    <w:link w:val="Otsikko1"/>
    <w:uiPriority w:val="9"/>
    <w:rsid w:val="006D2E58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Luettelo">
    <w:name w:val="List"/>
    <w:basedOn w:val="Normaali"/>
    <w:uiPriority w:val="99"/>
    <w:unhideWhenUsed/>
    <w:rsid w:val="00D671EF"/>
    <w:pPr>
      <w:numPr>
        <w:numId w:val="18"/>
      </w:numPr>
      <w:tabs>
        <w:tab w:val="left" w:pos="851"/>
      </w:tabs>
      <w:spacing w:before="80" w:after="80" w:line="360" w:lineRule="atLeast"/>
      <w:ind w:left="714" w:hanging="357"/>
      <w:contextualSpacing/>
    </w:pPr>
  </w:style>
  <w:style w:type="character" w:styleId="Hyperlinkki">
    <w:name w:val="Hyperlink"/>
    <w:basedOn w:val="LeiptekstiChar"/>
    <w:uiPriority w:val="99"/>
    <w:unhideWhenUsed/>
    <w:rsid w:val="004019AB"/>
    <w:rPr>
      <w:rFonts w:ascii="Times New Roman" w:hAnsi="Times New Roman"/>
      <w:i/>
      <w:color w:val="000000" w:themeColor="text1"/>
      <w:sz w:val="22"/>
    </w:rPr>
  </w:style>
  <w:style w:type="character" w:customStyle="1" w:styleId="Otsikko2Char">
    <w:name w:val="Otsikko 2 Char"/>
    <w:basedOn w:val="Kappaleenoletusfontti"/>
    <w:link w:val="Otsikko2"/>
    <w:uiPriority w:val="9"/>
    <w:rsid w:val="007411DA"/>
    <w:rPr>
      <w:rFonts w:ascii="Times New Roman" w:eastAsiaTheme="majorEastAsia" w:hAnsi="Times New Roman" w:cstheme="majorBidi"/>
      <w:b/>
      <w:color w:val="000000" w:themeColor="text1"/>
      <w:sz w:val="24"/>
      <w:szCs w:val="26"/>
      <w:lang w:val="en-US"/>
    </w:rPr>
  </w:style>
  <w:style w:type="paragraph" w:styleId="Luettelo2">
    <w:name w:val="List 2"/>
    <w:basedOn w:val="Normaali"/>
    <w:uiPriority w:val="99"/>
    <w:unhideWhenUsed/>
    <w:rsid w:val="00D671EF"/>
    <w:pPr>
      <w:numPr>
        <w:numId w:val="21"/>
      </w:numPr>
      <w:spacing w:before="80" w:after="80" w:line="360" w:lineRule="atLeast"/>
      <w:ind w:left="760" w:hanging="380"/>
      <w:contextualSpacing/>
    </w:pPr>
  </w:style>
  <w:style w:type="paragraph" w:styleId="Lohkoteksti">
    <w:name w:val="Block Text"/>
    <w:basedOn w:val="Normaali"/>
    <w:uiPriority w:val="99"/>
    <w:unhideWhenUsed/>
    <w:rsid w:val="00D671EF"/>
    <w:pPr>
      <w:pBdr>
        <w:top w:val="single" w:sz="2" w:space="10" w:color="5B9BD5" w:themeColor="accent1"/>
        <w:left w:val="single" w:sz="2" w:space="10" w:color="5B9BD5" w:themeColor="accent1"/>
        <w:bottom w:val="single" w:sz="2" w:space="10" w:color="5B9BD5" w:themeColor="accent1"/>
        <w:right w:val="single" w:sz="2" w:space="10" w:color="5B9BD5" w:themeColor="accent1"/>
      </w:pBdr>
      <w:ind w:left="1152" w:right="1152"/>
    </w:pPr>
    <w:rPr>
      <w:rFonts w:asciiTheme="minorHAnsi" w:eastAsiaTheme="minorEastAsia" w:hAnsiTheme="minorHAnsi"/>
      <w:i/>
      <w:iCs/>
      <w:color w:val="5B9BD5" w:themeColor="accent1"/>
    </w:rPr>
  </w:style>
  <w:style w:type="paragraph" w:styleId="Lainaus">
    <w:name w:val="Quote"/>
    <w:basedOn w:val="Leipteksti"/>
    <w:next w:val="Leiptekstin1rivinsisennys"/>
    <w:link w:val="LainausChar"/>
    <w:uiPriority w:val="29"/>
    <w:qFormat/>
    <w:rsid w:val="000A089C"/>
    <w:pPr>
      <w:spacing w:before="160" w:after="160" w:line="320" w:lineRule="atLeast"/>
      <w:ind w:left="862"/>
    </w:pPr>
    <w:rPr>
      <w:iCs/>
      <w:color w:val="404040" w:themeColor="text1" w:themeTint="BF"/>
    </w:rPr>
  </w:style>
  <w:style w:type="character" w:customStyle="1" w:styleId="LainausChar">
    <w:name w:val="Lainaus Char"/>
    <w:basedOn w:val="Kappaleenoletusfontti"/>
    <w:link w:val="Lainaus"/>
    <w:uiPriority w:val="29"/>
    <w:rsid w:val="000A089C"/>
    <w:rPr>
      <w:rFonts w:ascii="Times New Roman" w:hAnsi="Times New Roman"/>
      <w:iCs/>
      <w:color w:val="404040" w:themeColor="text1" w:themeTint="BF"/>
      <w:sz w:val="24"/>
    </w:rPr>
  </w:style>
  <w:style w:type="table" w:styleId="TaulukkoRuudukko">
    <w:name w:val="Table Grid"/>
    <w:basedOn w:val="Normaalitaulukko"/>
    <w:uiPriority w:val="39"/>
    <w:rsid w:val="000A08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uvaotsikko">
    <w:name w:val="caption"/>
    <w:basedOn w:val="Leipteksti"/>
    <w:next w:val="Normaali"/>
    <w:uiPriority w:val="35"/>
    <w:unhideWhenUsed/>
    <w:qFormat/>
    <w:rsid w:val="000C2465"/>
    <w:pPr>
      <w:spacing w:before="120" w:after="200" w:line="240" w:lineRule="auto"/>
      <w:jc w:val="center"/>
    </w:pPr>
    <w:rPr>
      <w:iCs/>
      <w:color w:val="000000" w:themeColor="text1"/>
      <w:szCs w:val="18"/>
    </w:rPr>
  </w:style>
  <w:style w:type="character" w:styleId="Voimakaskorostus">
    <w:name w:val="Intense Emphasis"/>
    <w:basedOn w:val="Kappaleenoletusfontti"/>
    <w:uiPriority w:val="21"/>
    <w:qFormat/>
    <w:rsid w:val="000E5A59"/>
    <w:rPr>
      <w:b/>
      <w:i w:val="0"/>
      <w:iCs/>
      <w:color w:val="000000" w:themeColor="text1"/>
    </w:rPr>
  </w:style>
  <w:style w:type="character" w:customStyle="1" w:styleId="Otsikko4Char">
    <w:name w:val="Otsikko 4 Char"/>
    <w:basedOn w:val="Kappaleenoletusfontti"/>
    <w:link w:val="Otsikko4"/>
    <w:uiPriority w:val="9"/>
    <w:rsid w:val="000E5A59"/>
    <w:rPr>
      <w:rFonts w:asciiTheme="majorHAnsi" w:eastAsiaTheme="majorEastAsia" w:hAnsiTheme="majorHAnsi" w:cstheme="majorBidi"/>
      <w:i/>
      <w:iCs/>
      <w:color w:val="2E74B5" w:themeColor="accent1" w:themeShade="BF"/>
      <w:sz w:val="24"/>
    </w:rPr>
  </w:style>
  <w:style w:type="paragraph" w:styleId="Hakemisto1">
    <w:name w:val="index 1"/>
    <w:basedOn w:val="Normaali"/>
    <w:next w:val="Normaali"/>
    <w:autoRedefine/>
    <w:uiPriority w:val="99"/>
    <w:unhideWhenUsed/>
    <w:rsid w:val="004C703A"/>
    <w:pPr>
      <w:spacing w:after="0" w:line="240" w:lineRule="auto"/>
      <w:ind w:left="240" w:hanging="240"/>
    </w:pPr>
  </w:style>
  <w:style w:type="character" w:customStyle="1" w:styleId="RefBookName">
    <w:name w:val="Ref Book Name"/>
    <w:basedOn w:val="Kappaleenoletusfontti"/>
    <w:uiPriority w:val="1"/>
    <w:qFormat/>
    <w:rsid w:val="004C703A"/>
    <w:rPr>
      <w:i/>
    </w:rPr>
  </w:style>
  <w:style w:type="paragraph" w:customStyle="1" w:styleId="Ref">
    <w:name w:val="Ref"/>
    <w:basedOn w:val="Leipteksti"/>
    <w:link w:val="RefChar"/>
    <w:qFormat/>
    <w:rsid w:val="004C703A"/>
    <w:pPr>
      <w:ind w:left="709" w:hanging="709"/>
    </w:pPr>
  </w:style>
  <w:style w:type="paragraph" w:styleId="Luettelo3">
    <w:name w:val="List 3"/>
    <w:basedOn w:val="Normaali"/>
    <w:uiPriority w:val="99"/>
    <w:unhideWhenUsed/>
    <w:rsid w:val="00081E2D"/>
    <w:pPr>
      <w:numPr>
        <w:numId w:val="22"/>
      </w:numPr>
      <w:spacing w:after="360" w:line="360" w:lineRule="atLeast"/>
      <w:ind w:left="426" w:hanging="142"/>
      <w:contextualSpacing/>
    </w:pPr>
  </w:style>
  <w:style w:type="character" w:customStyle="1" w:styleId="RefChar">
    <w:name w:val="Ref Char"/>
    <w:basedOn w:val="LeiptekstiChar"/>
    <w:link w:val="Ref"/>
    <w:rsid w:val="004C703A"/>
    <w:rPr>
      <w:rFonts w:ascii="Times New Roman" w:hAnsi="Times New Roman"/>
      <w:sz w:val="24"/>
    </w:rPr>
  </w:style>
  <w:style w:type="character" w:customStyle="1" w:styleId="RefJournalName">
    <w:name w:val="Ref Journal Name"/>
    <w:basedOn w:val="Kappaleenoletusfontti"/>
    <w:uiPriority w:val="1"/>
    <w:qFormat/>
    <w:rsid w:val="00081E2D"/>
    <w:rPr>
      <w:i/>
      <w:lang w:val="en-US"/>
    </w:rPr>
  </w:style>
  <w:style w:type="paragraph" w:customStyle="1" w:styleId="RefConferencePubl">
    <w:name w:val="Ref Conference Publ"/>
    <w:basedOn w:val="Ref"/>
    <w:link w:val="RefConferencePublChar"/>
    <w:qFormat/>
    <w:rsid w:val="00FF23A1"/>
    <w:rPr>
      <w:i/>
    </w:rPr>
  </w:style>
  <w:style w:type="paragraph" w:styleId="Vaintekstin">
    <w:name w:val="Plain Text"/>
    <w:basedOn w:val="Normaali"/>
    <w:link w:val="VaintekstinChar"/>
    <w:uiPriority w:val="99"/>
    <w:unhideWhenUsed/>
    <w:rsid w:val="00FF23A1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RefConferencePublChar">
    <w:name w:val="Ref Conference Publ Char"/>
    <w:basedOn w:val="RefChar"/>
    <w:link w:val="RefConferencePubl"/>
    <w:rsid w:val="00FF23A1"/>
    <w:rPr>
      <w:rFonts w:ascii="Times New Roman" w:hAnsi="Times New Roman"/>
      <w:i/>
      <w:sz w:val="24"/>
    </w:rPr>
  </w:style>
  <w:style w:type="character" w:customStyle="1" w:styleId="VaintekstinChar">
    <w:name w:val="Vain tekstinä Char"/>
    <w:basedOn w:val="Kappaleenoletusfontti"/>
    <w:link w:val="Vaintekstin"/>
    <w:uiPriority w:val="99"/>
    <w:rsid w:val="00FF23A1"/>
    <w:rPr>
      <w:rFonts w:ascii="Consolas" w:hAnsi="Consolas"/>
      <w:sz w:val="21"/>
      <w:szCs w:val="21"/>
    </w:rPr>
  </w:style>
  <w:style w:type="paragraph" w:customStyle="1" w:styleId="Fig">
    <w:name w:val="Fig"/>
    <w:basedOn w:val="Leiptekstin1rivinsisennys"/>
    <w:qFormat/>
    <w:rsid w:val="000C2465"/>
    <w:pPr>
      <w:pBdr>
        <w:top w:val="single" w:sz="4" w:space="1" w:color="auto"/>
        <w:bottom w:val="single" w:sz="4" w:space="1" w:color="auto"/>
      </w:pBdr>
    </w:pPr>
    <w:rPr>
      <w:noProof/>
      <w:lang w:eastAsia="fi-FI"/>
    </w:rPr>
  </w:style>
  <w:style w:type="character" w:customStyle="1" w:styleId="RefStudyWork">
    <w:name w:val="Ref Study Work"/>
    <w:basedOn w:val="Kappaleenoletusfontti"/>
    <w:uiPriority w:val="1"/>
    <w:qFormat/>
    <w:rsid w:val="00FF23A1"/>
    <w:rPr>
      <w:i/>
    </w:rPr>
  </w:style>
  <w:style w:type="paragraph" w:customStyle="1" w:styleId="Table">
    <w:name w:val="Table"/>
    <w:basedOn w:val="Leipteksti"/>
    <w:link w:val="TableChar"/>
    <w:qFormat/>
    <w:rsid w:val="000C2465"/>
    <w:pPr>
      <w:jc w:val="center"/>
    </w:pPr>
  </w:style>
  <w:style w:type="paragraph" w:styleId="Sisllysluettelonotsikko">
    <w:name w:val="TOC Heading"/>
    <w:basedOn w:val="Otsikko1"/>
    <w:next w:val="Normaali"/>
    <w:uiPriority w:val="39"/>
    <w:unhideWhenUsed/>
    <w:qFormat/>
    <w:rsid w:val="00A67DCE"/>
    <w:pPr>
      <w:spacing w:before="240" w:line="259" w:lineRule="auto"/>
      <w:ind w:left="0" w:firstLine="0"/>
      <w:outlineLvl w:val="9"/>
    </w:pPr>
    <w:rPr>
      <w:rFonts w:asciiTheme="majorHAnsi" w:hAnsiTheme="majorHAnsi"/>
      <w:b w:val="0"/>
      <w:color w:val="2E74B5" w:themeColor="accent1" w:themeShade="BF"/>
      <w:sz w:val="32"/>
    </w:rPr>
  </w:style>
  <w:style w:type="character" w:customStyle="1" w:styleId="TableChar">
    <w:name w:val="Table Char"/>
    <w:basedOn w:val="LeiptekstiChar"/>
    <w:link w:val="Table"/>
    <w:rsid w:val="000C2465"/>
    <w:rPr>
      <w:rFonts w:ascii="Times New Roman" w:hAnsi="Times New Roman"/>
      <w:sz w:val="24"/>
    </w:rPr>
  </w:style>
  <w:style w:type="paragraph" w:styleId="Sisluet2">
    <w:name w:val="toc 2"/>
    <w:basedOn w:val="Normaali"/>
    <w:next w:val="Normaali"/>
    <w:autoRedefine/>
    <w:uiPriority w:val="39"/>
    <w:unhideWhenUsed/>
    <w:rsid w:val="0029392B"/>
    <w:pPr>
      <w:tabs>
        <w:tab w:val="left" w:pos="993"/>
        <w:tab w:val="right" w:pos="8494"/>
      </w:tabs>
      <w:spacing w:before="120" w:after="0"/>
      <w:ind w:left="992" w:hanging="567"/>
    </w:pPr>
    <w:rPr>
      <w:rFonts w:asciiTheme="minorHAnsi" w:hAnsiTheme="minorHAnsi" w:cs="Times New Roman"/>
      <w:iCs/>
      <w:noProof/>
      <w:szCs w:val="24"/>
    </w:rPr>
  </w:style>
  <w:style w:type="paragraph" w:styleId="Sisluet1">
    <w:name w:val="toc 1"/>
    <w:basedOn w:val="Normaali"/>
    <w:next w:val="Normaali"/>
    <w:autoRedefine/>
    <w:uiPriority w:val="39"/>
    <w:unhideWhenUsed/>
    <w:rsid w:val="002715D5"/>
    <w:pPr>
      <w:tabs>
        <w:tab w:val="left" w:pos="425"/>
        <w:tab w:val="left" w:pos="480"/>
        <w:tab w:val="right" w:leader="dot" w:pos="8494"/>
      </w:tabs>
      <w:spacing w:before="240" w:after="120" w:line="240" w:lineRule="auto"/>
    </w:pPr>
    <w:rPr>
      <w:b/>
      <w:bCs/>
      <w:noProof/>
      <w:szCs w:val="20"/>
    </w:rPr>
  </w:style>
  <w:style w:type="paragraph" w:styleId="Sisluet3">
    <w:name w:val="toc 3"/>
    <w:basedOn w:val="Normaali"/>
    <w:next w:val="Normaali"/>
    <w:autoRedefine/>
    <w:uiPriority w:val="39"/>
    <w:unhideWhenUsed/>
    <w:rsid w:val="0029392B"/>
    <w:pPr>
      <w:tabs>
        <w:tab w:val="left" w:pos="1560"/>
      </w:tabs>
      <w:spacing w:after="0" w:line="240" w:lineRule="auto"/>
      <w:ind w:left="1559" w:hanging="567"/>
    </w:pPr>
    <w:rPr>
      <w:rFonts w:asciiTheme="minorHAnsi" w:hAnsiTheme="minorHAnsi"/>
      <w:sz w:val="20"/>
      <w:szCs w:val="20"/>
    </w:rPr>
  </w:style>
  <w:style w:type="paragraph" w:styleId="Sisluet4">
    <w:name w:val="toc 4"/>
    <w:basedOn w:val="Normaali"/>
    <w:next w:val="Normaali"/>
    <w:autoRedefine/>
    <w:uiPriority w:val="39"/>
    <w:unhideWhenUsed/>
    <w:rsid w:val="00A67DCE"/>
    <w:pPr>
      <w:spacing w:after="0"/>
      <w:ind w:left="720"/>
    </w:pPr>
    <w:rPr>
      <w:rFonts w:asciiTheme="minorHAnsi" w:hAnsiTheme="minorHAnsi"/>
      <w:sz w:val="20"/>
      <w:szCs w:val="20"/>
    </w:rPr>
  </w:style>
  <w:style w:type="paragraph" w:styleId="Sisluet5">
    <w:name w:val="toc 5"/>
    <w:basedOn w:val="Normaali"/>
    <w:next w:val="Normaali"/>
    <w:autoRedefine/>
    <w:uiPriority w:val="39"/>
    <w:unhideWhenUsed/>
    <w:rsid w:val="00A67DCE"/>
    <w:pPr>
      <w:spacing w:after="0"/>
      <w:ind w:left="960"/>
    </w:pPr>
    <w:rPr>
      <w:rFonts w:asciiTheme="minorHAnsi" w:hAnsiTheme="minorHAnsi"/>
      <w:sz w:val="20"/>
      <w:szCs w:val="20"/>
    </w:rPr>
  </w:style>
  <w:style w:type="paragraph" w:styleId="Sisluet6">
    <w:name w:val="toc 6"/>
    <w:basedOn w:val="Normaali"/>
    <w:next w:val="Normaali"/>
    <w:autoRedefine/>
    <w:uiPriority w:val="39"/>
    <w:unhideWhenUsed/>
    <w:rsid w:val="00A67DCE"/>
    <w:pPr>
      <w:spacing w:after="0"/>
      <w:ind w:left="1200"/>
    </w:pPr>
    <w:rPr>
      <w:rFonts w:asciiTheme="minorHAnsi" w:hAnsiTheme="minorHAnsi"/>
      <w:sz w:val="20"/>
      <w:szCs w:val="20"/>
    </w:rPr>
  </w:style>
  <w:style w:type="paragraph" w:styleId="Sisluet7">
    <w:name w:val="toc 7"/>
    <w:basedOn w:val="Normaali"/>
    <w:next w:val="Normaali"/>
    <w:autoRedefine/>
    <w:uiPriority w:val="39"/>
    <w:unhideWhenUsed/>
    <w:rsid w:val="00A67DCE"/>
    <w:pPr>
      <w:spacing w:after="0"/>
      <w:ind w:left="1440"/>
    </w:pPr>
    <w:rPr>
      <w:rFonts w:asciiTheme="minorHAnsi" w:hAnsiTheme="minorHAnsi"/>
      <w:sz w:val="20"/>
      <w:szCs w:val="20"/>
    </w:rPr>
  </w:style>
  <w:style w:type="paragraph" w:styleId="Sisluet8">
    <w:name w:val="toc 8"/>
    <w:basedOn w:val="Normaali"/>
    <w:next w:val="Normaali"/>
    <w:autoRedefine/>
    <w:uiPriority w:val="39"/>
    <w:unhideWhenUsed/>
    <w:rsid w:val="00A67DCE"/>
    <w:pPr>
      <w:spacing w:after="0"/>
      <w:ind w:left="1680"/>
    </w:pPr>
    <w:rPr>
      <w:rFonts w:asciiTheme="minorHAnsi" w:hAnsiTheme="minorHAnsi"/>
      <w:sz w:val="20"/>
      <w:szCs w:val="20"/>
    </w:rPr>
  </w:style>
  <w:style w:type="paragraph" w:styleId="Sisluet9">
    <w:name w:val="toc 9"/>
    <w:basedOn w:val="Normaali"/>
    <w:next w:val="Normaali"/>
    <w:autoRedefine/>
    <w:uiPriority w:val="39"/>
    <w:unhideWhenUsed/>
    <w:rsid w:val="00A67DCE"/>
    <w:pPr>
      <w:spacing w:after="0"/>
      <w:ind w:left="1920"/>
    </w:pPr>
    <w:rPr>
      <w:rFonts w:asciiTheme="minorHAnsi" w:hAnsiTheme="minorHAnsi"/>
      <w:sz w:val="20"/>
      <w:szCs w:val="20"/>
    </w:rPr>
  </w:style>
  <w:style w:type="character" w:customStyle="1" w:styleId="Otsikko3Char">
    <w:name w:val="Otsikko 3 Char"/>
    <w:basedOn w:val="Kappaleenoletusfontti"/>
    <w:link w:val="Otsikko3"/>
    <w:uiPriority w:val="9"/>
    <w:rsid w:val="008A36B7"/>
    <w:rPr>
      <w:rFonts w:asciiTheme="majorHAnsi" w:eastAsiaTheme="majorEastAsia" w:hAnsiTheme="majorHAnsi" w:cstheme="majorBidi"/>
      <w:b/>
      <w:color w:val="000000" w:themeColor="text1"/>
      <w:sz w:val="24"/>
      <w:szCs w:val="24"/>
      <w:lang w:val="en-US"/>
    </w:rPr>
  </w:style>
  <w:style w:type="paragraph" w:styleId="Yltunniste">
    <w:name w:val="header"/>
    <w:basedOn w:val="Normaali"/>
    <w:link w:val="YltunnisteChar"/>
    <w:uiPriority w:val="99"/>
    <w:unhideWhenUsed/>
    <w:rsid w:val="00B45AE9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YltunnisteChar">
    <w:name w:val="Ylätunniste Char"/>
    <w:basedOn w:val="Kappaleenoletusfontti"/>
    <w:link w:val="Yltunniste"/>
    <w:uiPriority w:val="99"/>
    <w:rsid w:val="00B45AE9"/>
    <w:rPr>
      <w:rFonts w:ascii="Times New Roman" w:hAnsi="Times New Roman"/>
      <w:sz w:val="24"/>
    </w:rPr>
  </w:style>
  <w:style w:type="character" w:customStyle="1" w:styleId="Otsikko5Char">
    <w:name w:val="Otsikko 5 Char"/>
    <w:basedOn w:val="Kappaleenoletusfontti"/>
    <w:link w:val="Otsikko5"/>
    <w:uiPriority w:val="9"/>
    <w:semiHidden/>
    <w:rsid w:val="007411DA"/>
    <w:rPr>
      <w:rFonts w:asciiTheme="majorHAnsi" w:eastAsiaTheme="majorEastAsia" w:hAnsiTheme="majorHAnsi" w:cstheme="majorBidi"/>
      <w:color w:val="2E74B5" w:themeColor="accent1" w:themeShade="BF"/>
      <w:sz w:val="24"/>
    </w:rPr>
  </w:style>
  <w:style w:type="character" w:customStyle="1" w:styleId="Otsikko6Char">
    <w:name w:val="Otsikko 6 Char"/>
    <w:basedOn w:val="Kappaleenoletusfontti"/>
    <w:link w:val="Otsikko6"/>
    <w:uiPriority w:val="9"/>
    <w:semiHidden/>
    <w:rsid w:val="007411DA"/>
    <w:rPr>
      <w:rFonts w:asciiTheme="majorHAnsi" w:eastAsiaTheme="majorEastAsia" w:hAnsiTheme="majorHAnsi" w:cstheme="majorBidi"/>
      <w:color w:val="1F4D78" w:themeColor="accent1" w:themeShade="7F"/>
      <w:sz w:val="24"/>
    </w:rPr>
  </w:style>
  <w:style w:type="character" w:customStyle="1" w:styleId="Otsikko7Char">
    <w:name w:val="Otsikko 7 Char"/>
    <w:basedOn w:val="Kappaleenoletusfontti"/>
    <w:link w:val="Otsikko7"/>
    <w:uiPriority w:val="9"/>
    <w:semiHidden/>
    <w:rsid w:val="007411DA"/>
    <w:rPr>
      <w:rFonts w:asciiTheme="majorHAnsi" w:eastAsiaTheme="majorEastAsia" w:hAnsiTheme="majorHAnsi" w:cstheme="majorBidi"/>
      <w:i/>
      <w:iCs/>
      <w:color w:val="1F4D78" w:themeColor="accent1" w:themeShade="7F"/>
      <w:sz w:val="24"/>
    </w:rPr>
  </w:style>
  <w:style w:type="character" w:customStyle="1" w:styleId="Otsikko8Char">
    <w:name w:val="Otsikko 8 Char"/>
    <w:basedOn w:val="Kappaleenoletusfontti"/>
    <w:link w:val="Otsikko8"/>
    <w:uiPriority w:val="9"/>
    <w:semiHidden/>
    <w:rsid w:val="007411DA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Otsikko9Char">
    <w:name w:val="Otsikko 9 Char"/>
    <w:basedOn w:val="Kappaleenoletusfontti"/>
    <w:link w:val="Otsikko9"/>
    <w:uiPriority w:val="9"/>
    <w:semiHidden/>
    <w:rsid w:val="007411DA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Alatunniste">
    <w:name w:val="footer"/>
    <w:basedOn w:val="Normaali"/>
    <w:link w:val="AlatunnisteChar"/>
    <w:uiPriority w:val="99"/>
    <w:unhideWhenUsed/>
    <w:rsid w:val="00A64AC5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AlatunnisteChar">
    <w:name w:val="Alatunniste Char"/>
    <w:basedOn w:val="Kappaleenoletusfontti"/>
    <w:link w:val="Alatunniste"/>
    <w:uiPriority w:val="99"/>
    <w:rsid w:val="00A64AC5"/>
    <w:rPr>
      <w:rFonts w:ascii="Times New Roman" w:hAnsi="Times New Roman"/>
      <w:sz w:val="24"/>
    </w:rPr>
  </w:style>
  <w:style w:type="paragraph" w:customStyle="1" w:styleId="CoverSubtitle">
    <w:name w:val="Cover Subtitle"/>
    <w:link w:val="CoverSubtitleChar"/>
    <w:rsid w:val="000A08A1"/>
    <w:pPr>
      <w:spacing w:after="0" w:line="240" w:lineRule="auto"/>
      <w:jc w:val="right"/>
    </w:pPr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Otsikko10">
    <w:name w:val="Otsikko1"/>
    <w:basedOn w:val="Normaali"/>
    <w:qFormat/>
    <w:rsid w:val="009446F6"/>
    <w:pPr>
      <w:suppressAutoHyphens/>
      <w:spacing w:after="240" w:line="240" w:lineRule="auto"/>
    </w:pPr>
    <w:rPr>
      <w:rFonts w:ascii="Arial" w:hAnsi="Arial" w:cs="Calibri"/>
      <w:b/>
      <w:caps/>
      <w:sz w:val="36"/>
      <w:szCs w:val="20"/>
    </w:rPr>
  </w:style>
  <w:style w:type="character" w:customStyle="1" w:styleId="CoverSubtitleChar">
    <w:name w:val="Cover Subtitle Char"/>
    <w:basedOn w:val="Kappaleenoletusfontti"/>
    <w:link w:val="CoverSubtitle"/>
    <w:rsid w:val="000A08A1"/>
    <w:rPr>
      <w:rFonts w:ascii="Arial" w:eastAsiaTheme="majorEastAsia" w:hAnsi="Arial" w:cstheme="majorHAnsi"/>
      <w:color w:val="4E008E"/>
      <w:sz w:val="36"/>
      <w:szCs w:val="36"/>
    </w:rPr>
  </w:style>
  <w:style w:type="paragraph" w:customStyle="1" w:styleId="AbstractText1">
    <w:name w:val="Abstract Text1"/>
    <w:basedOn w:val="Normaali"/>
    <w:next w:val="AbstractText2"/>
    <w:link w:val="AbstractText1Char"/>
    <w:qFormat/>
    <w:rsid w:val="00BC2888"/>
    <w:pPr>
      <w:spacing w:before="240" w:after="0" w:line="360" w:lineRule="exact"/>
      <w:jc w:val="both"/>
    </w:pPr>
    <w:rPr>
      <w:rFonts w:ascii="Arial" w:hAnsi="Arial" w:cs="Calibri"/>
      <w:sz w:val="20"/>
      <w:szCs w:val="20"/>
    </w:rPr>
  </w:style>
  <w:style w:type="paragraph" w:customStyle="1" w:styleId="AbstractText2">
    <w:name w:val="Abstract Text2"/>
    <w:basedOn w:val="AbstractText1"/>
    <w:link w:val="AbstractText2Char"/>
    <w:qFormat/>
    <w:rsid w:val="00BC2888"/>
    <w:pPr>
      <w:spacing w:before="0" w:line="360" w:lineRule="atLeast"/>
      <w:ind w:firstLine="284"/>
    </w:pPr>
  </w:style>
  <w:style w:type="character" w:customStyle="1" w:styleId="AbstractText1Char">
    <w:name w:val="Abstract Text1 Char"/>
    <w:basedOn w:val="Kappaleenoletusfontti"/>
    <w:link w:val="AbstractText1"/>
    <w:rsid w:val="00BC2888"/>
    <w:rPr>
      <w:rFonts w:ascii="Arial" w:hAnsi="Arial" w:cs="Calibri"/>
      <w:sz w:val="20"/>
      <w:szCs w:val="20"/>
    </w:rPr>
  </w:style>
  <w:style w:type="character" w:customStyle="1" w:styleId="AbstractText2Char">
    <w:name w:val="Abstract Text2 Char"/>
    <w:basedOn w:val="AbstractText1Char"/>
    <w:link w:val="AbstractText2"/>
    <w:rsid w:val="00BC2888"/>
    <w:rPr>
      <w:rFonts w:ascii="Arial" w:hAnsi="Arial" w:cs="Calibri"/>
      <w:sz w:val="20"/>
      <w:szCs w:val="20"/>
    </w:rPr>
  </w:style>
  <w:style w:type="paragraph" w:styleId="Luettelokappale">
    <w:name w:val="List Paragraph"/>
    <w:basedOn w:val="Normaali"/>
    <w:uiPriority w:val="34"/>
    <w:qFormat/>
    <w:rsid w:val="00D76C6C"/>
    <w:pPr>
      <w:ind w:left="720"/>
      <w:contextualSpacing/>
    </w:pPr>
  </w:style>
  <w:style w:type="character" w:styleId="Ratkaisematonmaininta">
    <w:name w:val="Unresolved Mention"/>
    <w:basedOn w:val="Kappaleenoletusfontti"/>
    <w:uiPriority w:val="99"/>
    <w:semiHidden/>
    <w:unhideWhenUsed/>
    <w:rsid w:val="005501C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53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https://www.youtube.com/watch?v=Y1WhS2yuF8I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store.google.com/in/product/pixel_6a?hl=en-GB&amp;pli=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kotlinlang.org/docs/home.html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4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csheri\AppData\Local\Microsoft\Windows\INetCache\Content.Outlook\UTVPSVVY\Ohjeita%20tutkielmien%20laatijoille%20(TAU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FA8914B-C21E-4370-B175-F7F8610DDE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Ohjeita tutkielmien laatijoille (TAU)</Template>
  <TotalTime>419</TotalTime>
  <Pages>4</Pages>
  <Words>494</Words>
  <Characters>2817</Characters>
  <Application>Microsoft Office Word</Application>
  <DocSecurity>0</DocSecurity>
  <Lines>23</Lines>
  <Paragraphs>6</Paragraphs>
  <ScaleCrop>false</ScaleCrop>
  <HeadingPairs>
    <vt:vector size="4" baseType="variant">
      <vt:variant>
        <vt:lpstr>Otsikko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Tampere</Company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Aulikki Hyrskykari</dc:creator>
  <cp:keywords/>
  <dc:description/>
  <cp:lastModifiedBy>Tomi Manninen</cp:lastModifiedBy>
  <cp:revision>13</cp:revision>
  <dcterms:created xsi:type="dcterms:W3CDTF">2019-01-16T10:24:00Z</dcterms:created>
  <dcterms:modified xsi:type="dcterms:W3CDTF">2024-02-01T17:26:00Z</dcterms:modified>
</cp:coreProperties>
</file>